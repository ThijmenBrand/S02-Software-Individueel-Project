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27B4" w14:textId="5D7FE9E3" w:rsidR="00C6554A" w:rsidRPr="008B5277" w:rsidRDefault="0064474E" w:rsidP="00C6554A">
      <w:pPr>
        <w:pStyle w:val="Foto"/>
      </w:pPr>
      <w:r>
        <w:rPr>
          <w:noProof/>
          <w:lang w:bidi="nl-NL"/>
        </w:rPr>
        <w:drawing>
          <wp:anchor distT="0" distB="0" distL="114300" distR="114300" simplePos="0" relativeHeight="251658240" behindDoc="0" locked="0" layoutInCell="1" allowOverlap="1" wp14:anchorId="4D90B272" wp14:editId="7798B0AE">
            <wp:simplePos x="0" y="0"/>
            <wp:positionH relativeFrom="column">
              <wp:posOffset>0</wp:posOffset>
            </wp:positionH>
            <wp:positionV relativeFrom="paragraph">
              <wp:posOffset>1270</wp:posOffset>
            </wp:positionV>
            <wp:extent cx="5270500" cy="6584950"/>
            <wp:effectExtent l="0" t="0" r="6350" b="635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6584950"/>
                    </a:xfrm>
                    <a:prstGeom prst="rect">
                      <a:avLst/>
                    </a:prstGeom>
                    <a:noFill/>
                    <a:ln>
                      <a:noFill/>
                    </a:ln>
                  </pic:spPr>
                </pic:pic>
              </a:graphicData>
            </a:graphic>
          </wp:anchor>
        </w:drawing>
      </w:r>
    </w:p>
    <w:p w14:paraId="54F710BC" w14:textId="166AAACE" w:rsidR="00C6554A" w:rsidRDefault="0064474E" w:rsidP="00C6554A">
      <w:pPr>
        <w:pStyle w:val="Titel"/>
      </w:pPr>
      <w:r>
        <w:t>Software S-DB-S2</w:t>
      </w:r>
    </w:p>
    <w:p w14:paraId="2549EF50" w14:textId="64034CF8" w:rsidR="00C6554A" w:rsidRPr="00D5413C" w:rsidRDefault="0064474E" w:rsidP="00C6554A">
      <w:pPr>
        <w:pStyle w:val="Ondertitel"/>
      </w:pPr>
      <w:r>
        <w:t>Individueel project verslag</w:t>
      </w:r>
    </w:p>
    <w:p w14:paraId="206EA2EF" w14:textId="67910B95" w:rsidR="00C6554A" w:rsidRDefault="0064474E" w:rsidP="00C6554A">
      <w:pPr>
        <w:pStyle w:val="Contactgegevens"/>
      </w:pPr>
      <w:r>
        <w:t>Thijmen Brand</w:t>
      </w:r>
      <w:r w:rsidR="00C6554A">
        <w:rPr>
          <w:lang w:bidi="nl-NL"/>
        </w:rPr>
        <w:t xml:space="preserve"> | </w:t>
      </w:r>
      <w:r>
        <w:t>480490</w:t>
      </w:r>
      <w:r w:rsidR="00C6554A">
        <w:rPr>
          <w:lang w:bidi="nl-NL"/>
        </w:rPr>
        <w:t xml:space="preserve"> | </w:t>
      </w:r>
      <w:r>
        <w:t>07-02-2022</w:t>
      </w:r>
      <w:r w:rsidR="00C6554A">
        <w:rPr>
          <w:lang w:bidi="nl-NL"/>
        </w:rPr>
        <w:br w:type="page"/>
      </w:r>
    </w:p>
    <w:p w14:paraId="4F6D809E" w14:textId="3DFB1A89" w:rsidR="00C6554A" w:rsidRDefault="0064474E" w:rsidP="00C6554A">
      <w:pPr>
        <w:pStyle w:val="Kop1"/>
      </w:pPr>
      <w:r>
        <w:lastRenderedPageBreak/>
        <w:tab/>
      </w:r>
    </w:p>
    <w:p w14:paraId="1D3AEA48" w14:textId="73B6B040" w:rsidR="0064474E" w:rsidRDefault="0064474E" w:rsidP="0064474E">
      <w:pPr>
        <w:pStyle w:val="Kop1"/>
      </w:pPr>
      <w:bookmarkStart w:id="0" w:name="_Toc97734981"/>
      <w:r>
        <w:t>Inleiding</w:t>
      </w:r>
      <w:bookmarkEnd w:id="0"/>
    </w:p>
    <w:p w14:paraId="0DD62520" w14:textId="42947698" w:rsidR="0064474E" w:rsidRDefault="0064474E">
      <w:pPr>
        <w:rPr>
          <w:rFonts w:asciiTheme="majorHAnsi" w:eastAsiaTheme="majorEastAsia" w:hAnsiTheme="majorHAnsi" w:cstheme="majorBidi"/>
          <w:caps/>
          <w:sz w:val="26"/>
        </w:rPr>
      </w:pPr>
      <w:r>
        <w:br w:type="page"/>
      </w:r>
    </w:p>
    <w:sdt>
      <w:sdtPr>
        <w:rPr>
          <w:rFonts w:asciiTheme="minorHAnsi" w:eastAsiaTheme="minorHAnsi" w:hAnsiTheme="minorHAnsi" w:cstheme="minorBidi"/>
          <w:color w:val="595959" w:themeColor="text1" w:themeTint="A6"/>
          <w:sz w:val="22"/>
          <w:szCs w:val="22"/>
          <w:lang w:eastAsia="en-US"/>
        </w:rPr>
        <w:id w:val="1243138696"/>
        <w:docPartObj>
          <w:docPartGallery w:val="Table of Contents"/>
          <w:docPartUnique/>
        </w:docPartObj>
      </w:sdtPr>
      <w:sdtEndPr>
        <w:rPr>
          <w:b/>
          <w:bCs/>
        </w:rPr>
      </w:sdtEndPr>
      <w:sdtContent>
        <w:p w14:paraId="55DD8BE0" w14:textId="2E4EEDFA" w:rsidR="0064474E" w:rsidRDefault="0064474E">
          <w:pPr>
            <w:pStyle w:val="Kopvaninhoudsopgave"/>
          </w:pPr>
          <w:r>
            <w:t>Inhoud</w:t>
          </w:r>
        </w:p>
        <w:p w14:paraId="57B81356" w14:textId="7827DD15" w:rsidR="00CA7A90" w:rsidRDefault="0064474E">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97734981" w:history="1">
            <w:r w:rsidR="00CA7A90" w:rsidRPr="00855E38">
              <w:rPr>
                <w:rStyle w:val="Hyperlink"/>
                <w:noProof/>
              </w:rPr>
              <w:t>Inleiding</w:t>
            </w:r>
            <w:r w:rsidR="00CA7A90">
              <w:rPr>
                <w:noProof/>
                <w:webHidden/>
              </w:rPr>
              <w:tab/>
            </w:r>
            <w:r w:rsidR="00CA7A90">
              <w:rPr>
                <w:noProof/>
                <w:webHidden/>
              </w:rPr>
              <w:fldChar w:fldCharType="begin"/>
            </w:r>
            <w:r w:rsidR="00CA7A90">
              <w:rPr>
                <w:noProof/>
                <w:webHidden/>
              </w:rPr>
              <w:instrText xml:space="preserve"> PAGEREF _Toc97734981 \h </w:instrText>
            </w:r>
            <w:r w:rsidR="00CA7A90">
              <w:rPr>
                <w:noProof/>
                <w:webHidden/>
              </w:rPr>
            </w:r>
            <w:r w:rsidR="00CA7A90">
              <w:rPr>
                <w:noProof/>
                <w:webHidden/>
              </w:rPr>
              <w:fldChar w:fldCharType="separate"/>
            </w:r>
            <w:r w:rsidR="00CA7A90">
              <w:rPr>
                <w:noProof/>
                <w:webHidden/>
              </w:rPr>
              <w:t>1</w:t>
            </w:r>
            <w:r w:rsidR="00CA7A90">
              <w:rPr>
                <w:noProof/>
                <w:webHidden/>
              </w:rPr>
              <w:fldChar w:fldCharType="end"/>
            </w:r>
          </w:hyperlink>
        </w:p>
        <w:p w14:paraId="4BCAA162" w14:textId="251A5EE2" w:rsidR="00CA7A90" w:rsidRDefault="004817EA">
          <w:pPr>
            <w:pStyle w:val="Inhopg1"/>
            <w:tabs>
              <w:tab w:val="right" w:leader="dot" w:pos="8296"/>
            </w:tabs>
            <w:rPr>
              <w:rFonts w:eastAsiaTheme="minorEastAsia"/>
              <w:noProof/>
              <w:color w:val="auto"/>
              <w:lang w:eastAsia="nl-NL"/>
            </w:rPr>
          </w:pPr>
          <w:hyperlink w:anchor="_Toc97734982" w:history="1">
            <w:r w:rsidR="00CA7A90" w:rsidRPr="00855E38">
              <w:rPr>
                <w:rStyle w:val="Hyperlink"/>
                <w:noProof/>
              </w:rPr>
              <w:t>One-slide idee.</w:t>
            </w:r>
            <w:r w:rsidR="00CA7A90">
              <w:rPr>
                <w:noProof/>
                <w:webHidden/>
              </w:rPr>
              <w:tab/>
            </w:r>
            <w:r w:rsidR="00CA7A90">
              <w:rPr>
                <w:noProof/>
                <w:webHidden/>
              </w:rPr>
              <w:fldChar w:fldCharType="begin"/>
            </w:r>
            <w:r w:rsidR="00CA7A90">
              <w:rPr>
                <w:noProof/>
                <w:webHidden/>
              </w:rPr>
              <w:instrText xml:space="preserve"> PAGEREF _Toc97734982 \h </w:instrText>
            </w:r>
            <w:r w:rsidR="00CA7A90">
              <w:rPr>
                <w:noProof/>
                <w:webHidden/>
              </w:rPr>
            </w:r>
            <w:r w:rsidR="00CA7A90">
              <w:rPr>
                <w:noProof/>
                <w:webHidden/>
              </w:rPr>
              <w:fldChar w:fldCharType="separate"/>
            </w:r>
            <w:r w:rsidR="00CA7A90">
              <w:rPr>
                <w:noProof/>
                <w:webHidden/>
              </w:rPr>
              <w:t>4</w:t>
            </w:r>
            <w:r w:rsidR="00CA7A90">
              <w:rPr>
                <w:noProof/>
                <w:webHidden/>
              </w:rPr>
              <w:fldChar w:fldCharType="end"/>
            </w:r>
          </w:hyperlink>
        </w:p>
        <w:p w14:paraId="379E0FF5" w14:textId="7B216700" w:rsidR="00CA7A90" w:rsidRDefault="004817EA">
          <w:pPr>
            <w:pStyle w:val="Inhopg1"/>
            <w:tabs>
              <w:tab w:val="right" w:leader="dot" w:pos="8296"/>
            </w:tabs>
            <w:rPr>
              <w:rFonts w:eastAsiaTheme="minorEastAsia"/>
              <w:noProof/>
              <w:color w:val="auto"/>
              <w:lang w:eastAsia="nl-NL"/>
            </w:rPr>
          </w:pPr>
          <w:hyperlink w:anchor="_Toc97734983" w:history="1">
            <w:r w:rsidR="00CA7A90" w:rsidRPr="00855E38">
              <w:rPr>
                <w:rStyle w:val="Hyperlink"/>
                <w:noProof/>
              </w:rPr>
              <w:t>Project beschrijving</w:t>
            </w:r>
            <w:r w:rsidR="00CA7A90">
              <w:rPr>
                <w:noProof/>
                <w:webHidden/>
              </w:rPr>
              <w:tab/>
            </w:r>
            <w:r w:rsidR="00CA7A90">
              <w:rPr>
                <w:noProof/>
                <w:webHidden/>
              </w:rPr>
              <w:fldChar w:fldCharType="begin"/>
            </w:r>
            <w:r w:rsidR="00CA7A90">
              <w:rPr>
                <w:noProof/>
                <w:webHidden/>
              </w:rPr>
              <w:instrText xml:space="preserve"> PAGEREF _Toc97734983 \h </w:instrText>
            </w:r>
            <w:r w:rsidR="00CA7A90">
              <w:rPr>
                <w:noProof/>
                <w:webHidden/>
              </w:rPr>
            </w:r>
            <w:r w:rsidR="00CA7A90">
              <w:rPr>
                <w:noProof/>
                <w:webHidden/>
              </w:rPr>
              <w:fldChar w:fldCharType="separate"/>
            </w:r>
            <w:r w:rsidR="00CA7A90">
              <w:rPr>
                <w:noProof/>
                <w:webHidden/>
              </w:rPr>
              <w:t>5</w:t>
            </w:r>
            <w:r w:rsidR="00CA7A90">
              <w:rPr>
                <w:noProof/>
                <w:webHidden/>
              </w:rPr>
              <w:fldChar w:fldCharType="end"/>
            </w:r>
          </w:hyperlink>
        </w:p>
        <w:p w14:paraId="45D6FE4C" w14:textId="445CDB95" w:rsidR="00CA7A90" w:rsidRDefault="004817EA">
          <w:pPr>
            <w:pStyle w:val="Inhopg2"/>
            <w:tabs>
              <w:tab w:val="right" w:leader="dot" w:pos="8296"/>
            </w:tabs>
            <w:rPr>
              <w:rFonts w:eastAsiaTheme="minorEastAsia"/>
              <w:noProof/>
              <w:color w:val="auto"/>
              <w:lang w:eastAsia="nl-NL"/>
            </w:rPr>
          </w:pPr>
          <w:hyperlink w:anchor="_Toc97734984" w:history="1">
            <w:r w:rsidR="00CA7A90" w:rsidRPr="00855E38">
              <w:rPr>
                <w:rStyle w:val="Hyperlink"/>
                <w:noProof/>
              </w:rPr>
              <w:t>I. Introductie</w:t>
            </w:r>
            <w:r w:rsidR="00CA7A90">
              <w:rPr>
                <w:noProof/>
                <w:webHidden/>
              </w:rPr>
              <w:tab/>
            </w:r>
            <w:r w:rsidR="00CA7A90">
              <w:rPr>
                <w:noProof/>
                <w:webHidden/>
              </w:rPr>
              <w:fldChar w:fldCharType="begin"/>
            </w:r>
            <w:r w:rsidR="00CA7A90">
              <w:rPr>
                <w:noProof/>
                <w:webHidden/>
              </w:rPr>
              <w:instrText xml:space="preserve"> PAGEREF _Toc97734984 \h </w:instrText>
            </w:r>
            <w:r w:rsidR="00CA7A90">
              <w:rPr>
                <w:noProof/>
                <w:webHidden/>
              </w:rPr>
            </w:r>
            <w:r w:rsidR="00CA7A90">
              <w:rPr>
                <w:noProof/>
                <w:webHidden/>
              </w:rPr>
              <w:fldChar w:fldCharType="separate"/>
            </w:r>
            <w:r w:rsidR="00CA7A90">
              <w:rPr>
                <w:noProof/>
                <w:webHidden/>
              </w:rPr>
              <w:t>5</w:t>
            </w:r>
            <w:r w:rsidR="00CA7A90">
              <w:rPr>
                <w:noProof/>
                <w:webHidden/>
              </w:rPr>
              <w:fldChar w:fldCharType="end"/>
            </w:r>
          </w:hyperlink>
        </w:p>
        <w:p w14:paraId="63E690B5" w14:textId="6EEAADEF" w:rsidR="00CA7A90" w:rsidRDefault="004817EA">
          <w:pPr>
            <w:pStyle w:val="Inhopg3"/>
            <w:tabs>
              <w:tab w:val="right" w:leader="dot" w:pos="8296"/>
            </w:tabs>
            <w:rPr>
              <w:rFonts w:eastAsiaTheme="minorEastAsia"/>
              <w:noProof/>
              <w:color w:val="auto"/>
              <w:lang w:eastAsia="nl-NL"/>
            </w:rPr>
          </w:pPr>
          <w:hyperlink w:anchor="_Toc97734985" w:history="1">
            <w:r w:rsidR="00CA7A90" w:rsidRPr="00855E38">
              <w:rPr>
                <w:rStyle w:val="Hyperlink"/>
                <w:noProof/>
              </w:rPr>
              <w:t>1.1 doel</w:t>
            </w:r>
            <w:r w:rsidR="00CA7A90">
              <w:rPr>
                <w:noProof/>
                <w:webHidden/>
              </w:rPr>
              <w:tab/>
            </w:r>
            <w:r w:rsidR="00CA7A90">
              <w:rPr>
                <w:noProof/>
                <w:webHidden/>
              </w:rPr>
              <w:fldChar w:fldCharType="begin"/>
            </w:r>
            <w:r w:rsidR="00CA7A90">
              <w:rPr>
                <w:noProof/>
                <w:webHidden/>
              </w:rPr>
              <w:instrText xml:space="preserve"> PAGEREF _Toc97734985 \h </w:instrText>
            </w:r>
            <w:r w:rsidR="00CA7A90">
              <w:rPr>
                <w:noProof/>
                <w:webHidden/>
              </w:rPr>
            </w:r>
            <w:r w:rsidR="00CA7A90">
              <w:rPr>
                <w:noProof/>
                <w:webHidden/>
              </w:rPr>
              <w:fldChar w:fldCharType="separate"/>
            </w:r>
            <w:r w:rsidR="00CA7A90">
              <w:rPr>
                <w:noProof/>
                <w:webHidden/>
              </w:rPr>
              <w:t>5</w:t>
            </w:r>
            <w:r w:rsidR="00CA7A90">
              <w:rPr>
                <w:noProof/>
                <w:webHidden/>
              </w:rPr>
              <w:fldChar w:fldCharType="end"/>
            </w:r>
          </w:hyperlink>
        </w:p>
        <w:p w14:paraId="1F4A6D90" w14:textId="4489C42B" w:rsidR="00CA7A90" w:rsidRDefault="004817EA">
          <w:pPr>
            <w:pStyle w:val="Inhopg3"/>
            <w:tabs>
              <w:tab w:val="right" w:leader="dot" w:pos="8296"/>
            </w:tabs>
            <w:rPr>
              <w:rFonts w:eastAsiaTheme="minorEastAsia"/>
              <w:noProof/>
              <w:color w:val="auto"/>
              <w:lang w:eastAsia="nl-NL"/>
            </w:rPr>
          </w:pPr>
          <w:hyperlink w:anchor="_Toc97734986" w:history="1">
            <w:r w:rsidR="00CA7A90" w:rsidRPr="00855E38">
              <w:rPr>
                <w:rStyle w:val="Hyperlink"/>
                <w:noProof/>
              </w:rPr>
              <w:t>1.2 Publiek</w:t>
            </w:r>
            <w:r w:rsidR="00CA7A90">
              <w:rPr>
                <w:noProof/>
                <w:webHidden/>
              </w:rPr>
              <w:tab/>
            </w:r>
            <w:r w:rsidR="00CA7A90">
              <w:rPr>
                <w:noProof/>
                <w:webHidden/>
              </w:rPr>
              <w:fldChar w:fldCharType="begin"/>
            </w:r>
            <w:r w:rsidR="00CA7A90">
              <w:rPr>
                <w:noProof/>
                <w:webHidden/>
              </w:rPr>
              <w:instrText xml:space="preserve"> PAGEREF _Toc97734986 \h </w:instrText>
            </w:r>
            <w:r w:rsidR="00CA7A90">
              <w:rPr>
                <w:noProof/>
                <w:webHidden/>
              </w:rPr>
            </w:r>
            <w:r w:rsidR="00CA7A90">
              <w:rPr>
                <w:noProof/>
                <w:webHidden/>
              </w:rPr>
              <w:fldChar w:fldCharType="separate"/>
            </w:r>
            <w:r w:rsidR="00CA7A90">
              <w:rPr>
                <w:noProof/>
                <w:webHidden/>
              </w:rPr>
              <w:t>5</w:t>
            </w:r>
            <w:r w:rsidR="00CA7A90">
              <w:rPr>
                <w:noProof/>
                <w:webHidden/>
              </w:rPr>
              <w:fldChar w:fldCharType="end"/>
            </w:r>
          </w:hyperlink>
        </w:p>
        <w:p w14:paraId="0559DFD1" w14:textId="53787BF2" w:rsidR="00CA7A90" w:rsidRDefault="004817EA">
          <w:pPr>
            <w:pStyle w:val="Inhopg3"/>
            <w:tabs>
              <w:tab w:val="right" w:leader="dot" w:pos="8296"/>
            </w:tabs>
            <w:rPr>
              <w:rFonts w:eastAsiaTheme="minorEastAsia"/>
              <w:noProof/>
              <w:color w:val="auto"/>
              <w:lang w:eastAsia="nl-NL"/>
            </w:rPr>
          </w:pPr>
          <w:hyperlink w:anchor="_Toc97734987" w:history="1">
            <w:r w:rsidR="00CA7A90" w:rsidRPr="00855E38">
              <w:rPr>
                <w:rStyle w:val="Hyperlink"/>
                <w:noProof/>
              </w:rPr>
              <w:t>1.3 Project omvang</w:t>
            </w:r>
            <w:r w:rsidR="00CA7A90">
              <w:rPr>
                <w:noProof/>
                <w:webHidden/>
              </w:rPr>
              <w:tab/>
            </w:r>
            <w:r w:rsidR="00CA7A90">
              <w:rPr>
                <w:noProof/>
                <w:webHidden/>
              </w:rPr>
              <w:fldChar w:fldCharType="begin"/>
            </w:r>
            <w:r w:rsidR="00CA7A90">
              <w:rPr>
                <w:noProof/>
                <w:webHidden/>
              </w:rPr>
              <w:instrText xml:space="preserve"> PAGEREF _Toc97734987 \h </w:instrText>
            </w:r>
            <w:r w:rsidR="00CA7A90">
              <w:rPr>
                <w:noProof/>
                <w:webHidden/>
              </w:rPr>
            </w:r>
            <w:r w:rsidR="00CA7A90">
              <w:rPr>
                <w:noProof/>
                <w:webHidden/>
              </w:rPr>
              <w:fldChar w:fldCharType="separate"/>
            </w:r>
            <w:r w:rsidR="00CA7A90">
              <w:rPr>
                <w:noProof/>
                <w:webHidden/>
              </w:rPr>
              <w:t>5</w:t>
            </w:r>
            <w:r w:rsidR="00CA7A90">
              <w:rPr>
                <w:noProof/>
                <w:webHidden/>
              </w:rPr>
              <w:fldChar w:fldCharType="end"/>
            </w:r>
          </w:hyperlink>
        </w:p>
        <w:p w14:paraId="63EC18BC" w14:textId="45F9EF0D" w:rsidR="00CA7A90" w:rsidRDefault="004817EA">
          <w:pPr>
            <w:pStyle w:val="Inhopg2"/>
            <w:tabs>
              <w:tab w:val="right" w:leader="dot" w:pos="8296"/>
            </w:tabs>
            <w:rPr>
              <w:rFonts w:eastAsiaTheme="minorEastAsia"/>
              <w:noProof/>
              <w:color w:val="auto"/>
              <w:lang w:eastAsia="nl-NL"/>
            </w:rPr>
          </w:pPr>
          <w:hyperlink w:anchor="_Toc97734988" w:history="1">
            <w:r w:rsidR="00CA7A90" w:rsidRPr="00855E38">
              <w:rPr>
                <w:rStyle w:val="Hyperlink"/>
                <w:noProof/>
              </w:rPr>
              <w:t>2 Algemene beschrijving</w:t>
            </w:r>
            <w:r w:rsidR="00CA7A90">
              <w:rPr>
                <w:noProof/>
                <w:webHidden/>
              </w:rPr>
              <w:tab/>
            </w:r>
            <w:r w:rsidR="00CA7A90">
              <w:rPr>
                <w:noProof/>
                <w:webHidden/>
              </w:rPr>
              <w:fldChar w:fldCharType="begin"/>
            </w:r>
            <w:r w:rsidR="00CA7A90">
              <w:rPr>
                <w:noProof/>
                <w:webHidden/>
              </w:rPr>
              <w:instrText xml:space="preserve"> PAGEREF _Toc97734988 \h </w:instrText>
            </w:r>
            <w:r w:rsidR="00CA7A90">
              <w:rPr>
                <w:noProof/>
                <w:webHidden/>
              </w:rPr>
            </w:r>
            <w:r w:rsidR="00CA7A90">
              <w:rPr>
                <w:noProof/>
                <w:webHidden/>
              </w:rPr>
              <w:fldChar w:fldCharType="separate"/>
            </w:r>
            <w:r w:rsidR="00CA7A90">
              <w:rPr>
                <w:noProof/>
                <w:webHidden/>
              </w:rPr>
              <w:t>5</w:t>
            </w:r>
            <w:r w:rsidR="00CA7A90">
              <w:rPr>
                <w:noProof/>
                <w:webHidden/>
              </w:rPr>
              <w:fldChar w:fldCharType="end"/>
            </w:r>
          </w:hyperlink>
        </w:p>
        <w:p w14:paraId="737DCCE5" w14:textId="2B5AE538" w:rsidR="00CA7A90" w:rsidRDefault="004817EA">
          <w:pPr>
            <w:pStyle w:val="Inhopg3"/>
            <w:tabs>
              <w:tab w:val="right" w:leader="dot" w:pos="8296"/>
            </w:tabs>
            <w:rPr>
              <w:rFonts w:eastAsiaTheme="minorEastAsia"/>
              <w:noProof/>
              <w:color w:val="auto"/>
              <w:lang w:eastAsia="nl-NL"/>
            </w:rPr>
          </w:pPr>
          <w:hyperlink w:anchor="_Toc97734989" w:history="1">
            <w:r w:rsidR="00CA7A90" w:rsidRPr="00855E38">
              <w:rPr>
                <w:rStyle w:val="Hyperlink"/>
                <w:noProof/>
              </w:rPr>
              <w:t>2.1 Product details</w:t>
            </w:r>
            <w:r w:rsidR="00CA7A90">
              <w:rPr>
                <w:noProof/>
                <w:webHidden/>
              </w:rPr>
              <w:tab/>
            </w:r>
            <w:r w:rsidR="00CA7A90">
              <w:rPr>
                <w:noProof/>
                <w:webHidden/>
              </w:rPr>
              <w:fldChar w:fldCharType="begin"/>
            </w:r>
            <w:r w:rsidR="00CA7A90">
              <w:rPr>
                <w:noProof/>
                <w:webHidden/>
              </w:rPr>
              <w:instrText xml:space="preserve"> PAGEREF _Toc97734989 \h </w:instrText>
            </w:r>
            <w:r w:rsidR="00CA7A90">
              <w:rPr>
                <w:noProof/>
                <w:webHidden/>
              </w:rPr>
            </w:r>
            <w:r w:rsidR="00CA7A90">
              <w:rPr>
                <w:noProof/>
                <w:webHidden/>
              </w:rPr>
              <w:fldChar w:fldCharType="separate"/>
            </w:r>
            <w:r w:rsidR="00CA7A90">
              <w:rPr>
                <w:noProof/>
                <w:webHidden/>
              </w:rPr>
              <w:t>5</w:t>
            </w:r>
            <w:r w:rsidR="00CA7A90">
              <w:rPr>
                <w:noProof/>
                <w:webHidden/>
              </w:rPr>
              <w:fldChar w:fldCharType="end"/>
            </w:r>
          </w:hyperlink>
        </w:p>
        <w:p w14:paraId="3C2A5CE9" w14:textId="59AB66C3" w:rsidR="00CA7A90" w:rsidRDefault="004817EA">
          <w:pPr>
            <w:pStyle w:val="Inhopg3"/>
            <w:tabs>
              <w:tab w:val="right" w:leader="dot" w:pos="8296"/>
            </w:tabs>
            <w:rPr>
              <w:rFonts w:eastAsiaTheme="minorEastAsia"/>
              <w:noProof/>
              <w:color w:val="auto"/>
              <w:lang w:eastAsia="nl-NL"/>
            </w:rPr>
          </w:pPr>
          <w:hyperlink w:anchor="_Toc97734990" w:history="1">
            <w:r w:rsidR="00CA7A90" w:rsidRPr="00855E38">
              <w:rPr>
                <w:rStyle w:val="Hyperlink"/>
                <w:noProof/>
              </w:rPr>
              <w:t>2.2 Requirements</w:t>
            </w:r>
            <w:r w:rsidR="00CA7A90">
              <w:rPr>
                <w:noProof/>
                <w:webHidden/>
              </w:rPr>
              <w:tab/>
            </w:r>
            <w:r w:rsidR="00CA7A90">
              <w:rPr>
                <w:noProof/>
                <w:webHidden/>
              </w:rPr>
              <w:fldChar w:fldCharType="begin"/>
            </w:r>
            <w:r w:rsidR="00CA7A90">
              <w:rPr>
                <w:noProof/>
                <w:webHidden/>
              </w:rPr>
              <w:instrText xml:space="preserve"> PAGEREF _Toc97734990 \h </w:instrText>
            </w:r>
            <w:r w:rsidR="00CA7A90">
              <w:rPr>
                <w:noProof/>
                <w:webHidden/>
              </w:rPr>
            </w:r>
            <w:r w:rsidR="00CA7A90">
              <w:rPr>
                <w:noProof/>
                <w:webHidden/>
              </w:rPr>
              <w:fldChar w:fldCharType="separate"/>
            </w:r>
            <w:r w:rsidR="00CA7A90">
              <w:rPr>
                <w:noProof/>
                <w:webHidden/>
              </w:rPr>
              <w:t>5</w:t>
            </w:r>
            <w:r w:rsidR="00CA7A90">
              <w:rPr>
                <w:noProof/>
                <w:webHidden/>
              </w:rPr>
              <w:fldChar w:fldCharType="end"/>
            </w:r>
          </w:hyperlink>
        </w:p>
        <w:p w14:paraId="403B29E4" w14:textId="2BCDC9AA" w:rsidR="00CA7A90" w:rsidRDefault="004817EA">
          <w:pPr>
            <w:pStyle w:val="Inhopg2"/>
            <w:tabs>
              <w:tab w:val="right" w:leader="dot" w:pos="8296"/>
            </w:tabs>
            <w:rPr>
              <w:rFonts w:eastAsiaTheme="minorEastAsia"/>
              <w:noProof/>
              <w:color w:val="auto"/>
              <w:lang w:eastAsia="nl-NL"/>
            </w:rPr>
          </w:pPr>
          <w:hyperlink w:anchor="_Toc97734991" w:history="1">
            <w:r w:rsidR="00CA7A90" w:rsidRPr="00855E38">
              <w:rPr>
                <w:rStyle w:val="Hyperlink"/>
                <w:noProof/>
              </w:rPr>
              <w:t>2.3 Requirements</w:t>
            </w:r>
            <w:r w:rsidR="00CA7A90">
              <w:rPr>
                <w:noProof/>
                <w:webHidden/>
              </w:rPr>
              <w:tab/>
            </w:r>
            <w:r w:rsidR="00CA7A90">
              <w:rPr>
                <w:noProof/>
                <w:webHidden/>
              </w:rPr>
              <w:fldChar w:fldCharType="begin"/>
            </w:r>
            <w:r w:rsidR="00CA7A90">
              <w:rPr>
                <w:noProof/>
                <w:webHidden/>
              </w:rPr>
              <w:instrText xml:space="preserve"> PAGEREF _Toc97734991 \h </w:instrText>
            </w:r>
            <w:r w:rsidR="00CA7A90">
              <w:rPr>
                <w:noProof/>
                <w:webHidden/>
              </w:rPr>
            </w:r>
            <w:r w:rsidR="00CA7A90">
              <w:rPr>
                <w:noProof/>
                <w:webHidden/>
              </w:rPr>
              <w:fldChar w:fldCharType="separate"/>
            </w:r>
            <w:r w:rsidR="00CA7A90">
              <w:rPr>
                <w:noProof/>
                <w:webHidden/>
              </w:rPr>
              <w:t>8</w:t>
            </w:r>
            <w:r w:rsidR="00CA7A90">
              <w:rPr>
                <w:noProof/>
                <w:webHidden/>
              </w:rPr>
              <w:fldChar w:fldCharType="end"/>
            </w:r>
          </w:hyperlink>
        </w:p>
        <w:p w14:paraId="38C2E21A" w14:textId="7D77494E" w:rsidR="00CA7A90" w:rsidRDefault="004817EA">
          <w:pPr>
            <w:pStyle w:val="Inhopg3"/>
            <w:tabs>
              <w:tab w:val="right" w:leader="dot" w:pos="8296"/>
            </w:tabs>
            <w:rPr>
              <w:rFonts w:eastAsiaTheme="minorEastAsia"/>
              <w:noProof/>
              <w:color w:val="auto"/>
              <w:lang w:eastAsia="nl-NL"/>
            </w:rPr>
          </w:pPr>
          <w:hyperlink w:anchor="_Toc97734992" w:history="1">
            <w:r w:rsidR="00CA7A90" w:rsidRPr="00855E38">
              <w:rPr>
                <w:rStyle w:val="Hyperlink"/>
                <w:noProof/>
              </w:rPr>
              <w:t>Must have</w:t>
            </w:r>
            <w:r w:rsidR="00CA7A90">
              <w:rPr>
                <w:noProof/>
                <w:webHidden/>
              </w:rPr>
              <w:tab/>
            </w:r>
            <w:r w:rsidR="00CA7A90">
              <w:rPr>
                <w:noProof/>
                <w:webHidden/>
              </w:rPr>
              <w:fldChar w:fldCharType="begin"/>
            </w:r>
            <w:r w:rsidR="00CA7A90">
              <w:rPr>
                <w:noProof/>
                <w:webHidden/>
              </w:rPr>
              <w:instrText xml:space="preserve"> PAGEREF _Toc97734992 \h </w:instrText>
            </w:r>
            <w:r w:rsidR="00CA7A90">
              <w:rPr>
                <w:noProof/>
                <w:webHidden/>
              </w:rPr>
            </w:r>
            <w:r w:rsidR="00CA7A90">
              <w:rPr>
                <w:noProof/>
                <w:webHidden/>
              </w:rPr>
              <w:fldChar w:fldCharType="separate"/>
            </w:r>
            <w:r w:rsidR="00CA7A90">
              <w:rPr>
                <w:noProof/>
                <w:webHidden/>
              </w:rPr>
              <w:t>8</w:t>
            </w:r>
            <w:r w:rsidR="00CA7A90">
              <w:rPr>
                <w:noProof/>
                <w:webHidden/>
              </w:rPr>
              <w:fldChar w:fldCharType="end"/>
            </w:r>
          </w:hyperlink>
        </w:p>
        <w:p w14:paraId="2768C3DB" w14:textId="1DF417B6" w:rsidR="00CA7A90" w:rsidRDefault="004817EA">
          <w:pPr>
            <w:pStyle w:val="Inhopg3"/>
            <w:tabs>
              <w:tab w:val="right" w:leader="dot" w:pos="8296"/>
            </w:tabs>
            <w:rPr>
              <w:rFonts w:eastAsiaTheme="minorEastAsia"/>
              <w:noProof/>
              <w:color w:val="auto"/>
              <w:lang w:eastAsia="nl-NL"/>
            </w:rPr>
          </w:pPr>
          <w:hyperlink w:anchor="_Toc97734993" w:history="1">
            <w:r w:rsidR="00CA7A90" w:rsidRPr="00855E38">
              <w:rPr>
                <w:rStyle w:val="Hyperlink"/>
                <w:noProof/>
              </w:rPr>
              <w:t>Should have</w:t>
            </w:r>
            <w:r w:rsidR="00CA7A90">
              <w:rPr>
                <w:noProof/>
                <w:webHidden/>
              </w:rPr>
              <w:tab/>
            </w:r>
            <w:r w:rsidR="00CA7A90">
              <w:rPr>
                <w:noProof/>
                <w:webHidden/>
              </w:rPr>
              <w:fldChar w:fldCharType="begin"/>
            </w:r>
            <w:r w:rsidR="00CA7A90">
              <w:rPr>
                <w:noProof/>
                <w:webHidden/>
              </w:rPr>
              <w:instrText xml:space="preserve"> PAGEREF _Toc97734993 \h </w:instrText>
            </w:r>
            <w:r w:rsidR="00CA7A90">
              <w:rPr>
                <w:noProof/>
                <w:webHidden/>
              </w:rPr>
            </w:r>
            <w:r w:rsidR="00CA7A90">
              <w:rPr>
                <w:noProof/>
                <w:webHidden/>
              </w:rPr>
              <w:fldChar w:fldCharType="separate"/>
            </w:r>
            <w:r w:rsidR="00CA7A90">
              <w:rPr>
                <w:noProof/>
                <w:webHidden/>
              </w:rPr>
              <w:t>8</w:t>
            </w:r>
            <w:r w:rsidR="00CA7A90">
              <w:rPr>
                <w:noProof/>
                <w:webHidden/>
              </w:rPr>
              <w:fldChar w:fldCharType="end"/>
            </w:r>
          </w:hyperlink>
        </w:p>
        <w:p w14:paraId="792E7C2D" w14:textId="6CCA5F64" w:rsidR="00CA7A90" w:rsidRDefault="004817EA">
          <w:pPr>
            <w:pStyle w:val="Inhopg3"/>
            <w:tabs>
              <w:tab w:val="right" w:leader="dot" w:pos="8296"/>
            </w:tabs>
            <w:rPr>
              <w:rFonts w:eastAsiaTheme="minorEastAsia"/>
              <w:noProof/>
              <w:color w:val="auto"/>
              <w:lang w:eastAsia="nl-NL"/>
            </w:rPr>
          </w:pPr>
          <w:hyperlink w:anchor="_Toc97734994" w:history="1">
            <w:r w:rsidR="00CA7A90" w:rsidRPr="00855E38">
              <w:rPr>
                <w:rStyle w:val="Hyperlink"/>
                <w:noProof/>
              </w:rPr>
              <w:t>Could have</w:t>
            </w:r>
            <w:r w:rsidR="00CA7A90">
              <w:rPr>
                <w:noProof/>
                <w:webHidden/>
              </w:rPr>
              <w:tab/>
            </w:r>
            <w:r w:rsidR="00CA7A90">
              <w:rPr>
                <w:noProof/>
                <w:webHidden/>
              </w:rPr>
              <w:fldChar w:fldCharType="begin"/>
            </w:r>
            <w:r w:rsidR="00CA7A90">
              <w:rPr>
                <w:noProof/>
                <w:webHidden/>
              </w:rPr>
              <w:instrText xml:space="preserve"> PAGEREF _Toc97734994 \h </w:instrText>
            </w:r>
            <w:r w:rsidR="00CA7A90">
              <w:rPr>
                <w:noProof/>
                <w:webHidden/>
              </w:rPr>
            </w:r>
            <w:r w:rsidR="00CA7A90">
              <w:rPr>
                <w:noProof/>
                <w:webHidden/>
              </w:rPr>
              <w:fldChar w:fldCharType="separate"/>
            </w:r>
            <w:r w:rsidR="00CA7A90">
              <w:rPr>
                <w:noProof/>
                <w:webHidden/>
              </w:rPr>
              <w:t>10</w:t>
            </w:r>
            <w:r w:rsidR="00CA7A90">
              <w:rPr>
                <w:noProof/>
                <w:webHidden/>
              </w:rPr>
              <w:fldChar w:fldCharType="end"/>
            </w:r>
          </w:hyperlink>
        </w:p>
        <w:p w14:paraId="075EBF77" w14:textId="5D38E99A" w:rsidR="00CA7A90" w:rsidRDefault="004817EA">
          <w:pPr>
            <w:pStyle w:val="Inhopg3"/>
            <w:tabs>
              <w:tab w:val="right" w:leader="dot" w:pos="8296"/>
            </w:tabs>
            <w:rPr>
              <w:rFonts w:eastAsiaTheme="minorEastAsia"/>
              <w:noProof/>
              <w:color w:val="auto"/>
              <w:lang w:eastAsia="nl-NL"/>
            </w:rPr>
          </w:pPr>
          <w:hyperlink w:anchor="_Toc97734995" w:history="1">
            <w:r w:rsidR="00CA7A90" w:rsidRPr="00855E38">
              <w:rPr>
                <w:rStyle w:val="Hyperlink"/>
                <w:noProof/>
              </w:rPr>
              <w:t>Minimal viable product</w:t>
            </w:r>
            <w:r w:rsidR="00CA7A90">
              <w:rPr>
                <w:noProof/>
                <w:webHidden/>
              </w:rPr>
              <w:tab/>
            </w:r>
            <w:r w:rsidR="00CA7A90">
              <w:rPr>
                <w:noProof/>
                <w:webHidden/>
              </w:rPr>
              <w:fldChar w:fldCharType="begin"/>
            </w:r>
            <w:r w:rsidR="00CA7A90">
              <w:rPr>
                <w:noProof/>
                <w:webHidden/>
              </w:rPr>
              <w:instrText xml:space="preserve"> PAGEREF _Toc97734995 \h </w:instrText>
            </w:r>
            <w:r w:rsidR="00CA7A90">
              <w:rPr>
                <w:noProof/>
                <w:webHidden/>
              </w:rPr>
            </w:r>
            <w:r w:rsidR="00CA7A90">
              <w:rPr>
                <w:noProof/>
                <w:webHidden/>
              </w:rPr>
              <w:fldChar w:fldCharType="separate"/>
            </w:r>
            <w:r w:rsidR="00CA7A90">
              <w:rPr>
                <w:noProof/>
                <w:webHidden/>
              </w:rPr>
              <w:t>11</w:t>
            </w:r>
            <w:r w:rsidR="00CA7A90">
              <w:rPr>
                <w:noProof/>
                <w:webHidden/>
              </w:rPr>
              <w:fldChar w:fldCharType="end"/>
            </w:r>
          </w:hyperlink>
        </w:p>
        <w:p w14:paraId="58E3E81C" w14:textId="4982E115" w:rsidR="00CA7A90" w:rsidRDefault="004817EA">
          <w:pPr>
            <w:pStyle w:val="Inhopg1"/>
            <w:tabs>
              <w:tab w:val="right" w:leader="dot" w:pos="8296"/>
            </w:tabs>
            <w:rPr>
              <w:rFonts w:eastAsiaTheme="minorEastAsia"/>
              <w:noProof/>
              <w:color w:val="auto"/>
              <w:lang w:eastAsia="nl-NL"/>
            </w:rPr>
          </w:pPr>
          <w:hyperlink w:anchor="_Toc97734996" w:history="1">
            <w:r w:rsidR="00CA7A90" w:rsidRPr="00855E38">
              <w:rPr>
                <w:rStyle w:val="Hyperlink"/>
                <w:noProof/>
              </w:rPr>
              <w:t>Planning</w:t>
            </w:r>
            <w:r w:rsidR="00CA7A90">
              <w:rPr>
                <w:noProof/>
                <w:webHidden/>
              </w:rPr>
              <w:tab/>
            </w:r>
            <w:r w:rsidR="00CA7A90">
              <w:rPr>
                <w:noProof/>
                <w:webHidden/>
              </w:rPr>
              <w:fldChar w:fldCharType="begin"/>
            </w:r>
            <w:r w:rsidR="00CA7A90">
              <w:rPr>
                <w:noProof/>
                <w:webHidden/>
              </w:rPr>
              <w:instrText xml:space="preserve"> PAGEREF _Toc97734996 \h </w:instrText>
            </w:r>
            <w:r w:rsidR="00CA7A90">
              <w:rPr>
                <w:noProof/>
                <w:webHidden/>
              </w:rPr>
            </w:r>
            <w:r w:rsidR="00CA7A90">
              <w:rPr>
                <w:noProof/>
                <w:webHidden/>
              </w:rPr>
              <w:fldChar w:fldCharType="separate"/>
            </w:r>
            <w:r w:rsidR="00CA7A90">
              <w:rPr>
                <w:noProof/>
                <w:webHidden/>
              </w:rPr>
              <w:t>12</w:t>
            </w:r>
            <w:r w:rsidR="00CA7A90">
              <w:rPr>
                <w:noProof/>
                <w:webHidden/>
              </w:rPr>
              <w:fldChar w:fldCharType="end"/>
            </w:r>
          </w:hyperlink>
        </w:p>
        <w:p w14:paraId="3A4C56A2" w14:textId="5166E616" w:rsidR="00CA7A90" w:rsidRDefault="004817EA">
          <w:pPr>
            <w:pStyle w:val="Inhopg2"/>
            <w:tabs>
              <w:tab w:val="right" w:leader="dot" w:pos="8296"/>
            </w:tabs>
            <w:rPr>
              <w:rFonts w:eastAsiaTheme="minorEastAsia"/>
              <w:noProof/>
              <w:color w:val="auto"/>
              <w:lang w:eastAsia="nl-NL"/>
            </w:rPr>
          </w:pPr>
          <w:hyperlink w:anchor="_Toc97734997" w:history="1">
            <w:r w:rsidR="00CA7A90" w:rsidRPr="00855E38">
              <w:rPr>
                <w:rStyle w:val="Hyperlink"/>
                <w:noProof/>
              </w:rPr>
              <w:t>Sprint 1</w:t>
            </w:r>
            <w:r w:rsidR="00CA7A90">
              <w:rPr>
                <w:noProof/>
                <w:webHidden/>
              </w:rPr>
              <w:tab/>
            </w:r>
            <w:r w:rsidR="00CA7A90">
              <w:rPr>
                <w:noProof/>
                <w:webHidden/>
              </w:rPr>
              <w:fldChar w:fldCharType="begin"/>
            </w:r>
            <w:r w:rsidR="00CA7A90">
              <w:rPr>
                <w:noProof/>
                <w:webHidden/>
              </w:rPr>
              <w:instrText xml:space="preserve"> PAGEREF _Toc97734997 \h </w:instrText>
            </w:r>
            <w:r w:rsidR="00CA7A90">
              <w:rPr>
                <w:noProof/>
                <w:webHidden/>
              </w:rPr>
            </w:r>
            <w:r w:rsidR="00CA7A90">
              <w:rPr>
                <w:noProof/>
                <w:webHidden/>
              </w:rPr>
              <w:fldChar w:fldCharType="separate"/>
            </w:r>
            <w:r w:rsidR="00CA7A90">
              <w:rPr>
                <w:noProof/>
                <w:webHidden/>
              </w:rPr>
              <w:t>12</w:t>
            </w:r>
            <w:r w:rsidR="00CA7A90">
              <w:rPr>
                <w:noProof/>
                <w:webHidden/>
              </w:rPr>
              <w:fldChar w:fldCharType="end"/>
            </w:r>
          </w:hyperlink>
        </w:p>
        <w:p w14:paraId="1DA4643D" w14:textId="4871BFCA" w:rsidR="00CA7A90" w:rsidRDefault="004817EA">
          <w:pPr>
            <w:pStyle w:val="Inhopg2"/>
            <w:tabs>
              <w:tab w:val="right" w:leader="dot" w:pos="8296"/>
            </w:tabs>
            <w:rPr>
              <w:rFonts w:eastAsiaTheme="minorEastAsia"/>
              <w:noProof/>
              <w:color w:val="auto"/>
              <w:lang w:eastAsia="nl-NL"/>
            </w:rPr>
          </w:pPr>
          <w:hyperlink w:anchor="_Toc97734998" w:history="1">
            <w:r w:rsidR="00CA7A90" w:rsidRPr="00855E38">
              <w:rPr>
                <w:rStyle w:val="Hyperlink"/>
                <w:noProof/>
              </w:rPr>
              <w:t>Sprint 2</w:t>
            </w:r>
            <w:r w:rsidR="00CA7A90">
              <w:rPr>
                <w:noProof/>
                <w:webHidden/>
              </w:rPr>
              <w:tab/>
            </w:r>
            <w:r w:rsidR="00CA7A90">
              <w:rPr>
                <w:noProof/>
                <w:webHidden/>
              </w:rPr>
              <w:fldChar w:fldCharType="begin"/>
            </w:r>
            <w:r w:rsidR="00CA7A90">
              <w:rPr>
                <w:noProof/>
                <w:webHidden/>
              </w:rPr>
              <w:instrText xml:space="preserve"> PAGEREF _Toc97734998 \h </w:instrText>
            </w:r>
            <w:r w:rsidR="00CA7A90">
              <w:rPr>
                <w:noProof/>
                <w:webHidden/>
              </w:rPr>
            </w:r>
            <w:r w:rsidR="00CA7A90">
              <w:rPr>
                <w:noProof/>
                <w:webHidden/>
              </w:rPr>
              <w:fldChar w:fldCharType="separate"/>
            </w:r>
            <w:r w:rsidR="00CA7A90">
              <w:rPr>
                <w:noProof/>
                <w:webHidden/>
              </w:rPr>
              <w:t>12</w:t>
            </w:r>
            <w:r w:rsidR="00CA7A90">
              <w:rPr>
                <w:noProof/>
                <w:webHidden/>
              </w:rPr>
              <w:fldChar w:fldCharType="end"/>
            </w:r>
          </w:hyperlink>
        </w:p>
        <w:p w14:paraId="46A63467" w14:textId="18AED309" w:rsidR="00CA7A90" w:rsidRDefault="004817EA">
          <w:pPr>
            <w:pStyle w:val="Inhopg2"/>
            <w:tabs>
              <w:tab w:val="right" w:leader="dot" w:pos="8296"/>
            </w:tabs>
            <w:rPr>
              <w:rFonts w:eastAsiaTheme="minorEastAsia"/>
              <w:noProof/>
              <w:color w:val="auto"/>
              <w:lang w:eastAsia="nl-NL"/>
            </w:rPr>
          </w:pPr>
          <w:hyperlink w:anchor="_Toc97734999" w:history="1">
            <w:r w:rsidR="00CA7A90" w:rsidRPr="00855E38">
              <w:rPr>
                <w:rStyle w:val="Hyperlink"/>
                <w:noProof/>
              </w:rPr>
              <w:t>Sprint 3</w:t>
            </w:r>
            <w:r w:rsidR="00CA7A90">
              <w:rPr>
                <w:noProof/>
                <w:webHidden/>
              </w:rPr>
              <w:tab/>
            </w:r>
            <w:r w:rsidR="00CA7A90">
              <w:rPr>
                <w:noProof/>
                <w:webHidden/>
              </w:rPr>
              <w:fldChar w:fldCharType="begin"/>
            </w:r>
            <w:r w:rsidR="00CA7A90">
              <w:rPr>
                <w:noProof/>
                <w:webHidden/>
              </w:rPr>
              <w:instrText xml:space="preserve"> PAGEREF _Toc97734999 \h </w:instrText>
            </w:r>
            <w:r w:rsidR="00CA7A90">
              <w:rPr>
                <w:noProof/>
                <w:webHidden/>
              </w:rPr>
            </w:r>
            <w:r w:rsidR="00CA7A90">
              <w:rPr>
                <w:noProof/>
                <w:webHidden/>
              </w:rPr>
              <w:fldChar w:fldCharType="separate"/>
            </w:r>
            <w:r w:rsidR="00CA7A90">
              <w:rPr>
                <w:noProof/>
                <w:webHidden/>
              </w:rPr>
              <w:t>12</w:t>
            </w:r>
            <w:r w:rsidR="00CA7A90">
              <w:rPr>
                <w:noProof/>
                <w:webHidden/>
              </w:rPr>
              <w:fldChar w:fldCharType="end"/>
            </w:r>
          </w:hyperlink>
        </w:p>
        <w:p w14:paraId="71352EC1" w14:textId="24E80CC1" w:rsidR="00CA7A90" w:rsidRDefault="004817EA">
          <w:pPr>
            <w:pStyle w:val="Inhopg2"/>
            <w:tabs>
              <w:tab w:val="right" w:leader="dot" w:pos="8296"/>
            </w:tabs>
            <w:rPr>
              <w:rFonts w:eastAsiaTheme="minorEastAsia"/>
              <w:noProof/>
              <w:color w:val="auto"/>
              <w:lang w:eastAsia="nl-NL"/>
            </w:rPr>
          </w:pPr>
          <w:hyperlink w:anchor="_Toc97735000" w:history="1">
            <w:r w:rsidR="00CA7A90" w:rsidRPr="00855E38">
              <w:rPr>
                <w:rStyle w:val="Hyperlink"/>
                <w:noProof/>
              </w:rPr>
              <w:t>Sprint 4</w:t>
            </w:r>
            <w:r w:rsidR="00CA7A90">
              <w:rPr>
                <w:noProof/>
                <w:webHidden/>
              </w:rPr>
              <w:tab/>
            </w:r>
            <w:r w:rsidR="00CA7A90">
              <w:rPr>
                <w:noProof/>
                <w:webHidden/>
              </w:rPr>
              <w:fldChar w:fldCharType="begin"/>
            </w:r>
            <w:r w:rsidR="00CA7A90">
              <w:rPr>
                <w:noProof/>
                <w:webHidden/>
              </w:rPr>
              <w:instrText xml:space="preserve"> PAGEREF _Toc97735000 \h </w:instrText>
            </w:r>
            <w:r w:rsidR="00CA7A90">
              <w:rPr>
                <w:noProof/>
                <w:webHidden/>
              </w:rPr>
            </w:r>
            <w:r w:rsidR="00CA7A90">
              <w:rPr>
                <w:noProof/>
                <w:webHidden/>
              </w:rPr>
              <w:fldChar w:fldCharType="separate"/>
            </w:r>
            <w:r w:rsidR="00CA7A90">
              <w:rPr>
                <w:noProof/>
                <w:webHidden/>
              </w:rPr>
              <w:t>12</w:t>
            </w:r>
            <w:r w:rsidR="00CA7A90">
              <w:rPr>
                <w:noProof/>
                <w:webHidden/>
              </w:rPr>
              <w:fldChar w:fldCharType="end"/>
            </w:r>
          </w:hyperlink>
        </w:p>
        <w:p w14:paraId="204F8C10" w14:textId="1E4816F7" w:rsidR="00CA7A90" w:rsidRDefault="004817EA">
          <w:pPr>
            <w:pStyle w:val="Inhopg2"/>
            <w:tabs>
              <w:tab w:val="right" w:leader="dot" w:pos="8296"/>
            </w:tabs>
            <w:rPr>
              <w:rFonts w:eastAsiaTheme="minorEastAsia"/>
              <w:noProof/>
              <w:color w:val="auto"/>
              <w:lang w:eastAsia="nl-NL"/>
            </w:rPr>
          </w:pPr>
          <w:hyperlink w:anchor="_Toc97735001" w:history="1">
            <w:r w:rsidR="00CA7A90" w:rsidRPr="00855E38">
              <w:rPr>
                <w:rStyle w:val="Hyperlink"/>
                <w:noProof/>
              </w:rPr>
              <w:t>Sprint 5</w:t>
            </w:r>
            <w:r w:rsidR="00CA7A90">
              <w:rPr>
                <w:noProof/>
                <w:webHidden/>
              </w:rPr>
              <w:tab/>
            </w:r>
            <w:r w:rsidR="00CA7A90">
              <w:rPr>
                <w:noProof/>
                <w:webHidden/>
              </w:rPr>
              <w:fldChar w:fldCharType="begin"/>
            </w:r>
            <w:r w:rsidR="00CA7A90">
              <w:rPr>
                <w:noProof/>
                <w:webHidden/>
              </w:rPr>
              <w:instrText xml:space="preserve"> PAGEREF _Toc97735001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26BD15A9" w14:textId="48580C1C" w:rsidR="00CA7A90" w:rsidRDefault="004817EA">
          <w:pPr>
            <w:pStyle w:val="Inhopg2"/>
            <w:tabs>
              <w:tab w:val="right" w:leader="dot" w:pos="8296"/>
            </w:tabs>
            <w:rPr>
              <w:rFonts w:eastAsiaTheme="minorEastAsia"/>
              <w:noProof/>
              <w:color w:val="auto"/>
              <w:lang w:eastAsia="nl-NL"/>
            </w:rPr>
          </w:pPr>
          <w:hyperlink w:anchor="_Toc97735002" w:history="1">
            <w:r w:rsidR="00CA7A90" w:rsidRPr="00855E38">
              <w:rPr>
                <w:rStyle w:val="Hyperlink"/>
                <w:noProof/>
              </w:rPr>
              <w:t>Sprint 6</w:t>
            </w:r>
            <w:r w:rsidR="00CA7A90">
              <w:rPr>
                <w:noProof/>
                <w:webHidden/>
              </w:rPr>
              <w:tab/>
            </w:r>
            <w:r w:rsidR="00CA7A90">
              <w:rPr>
                <w:noProof/>
                <w:webHidden/>
              </w:rPr>
              <w:fldChar w:fldCharType="begin"/>
            </w:r>
            <w:r w:rsidR="00CA7A90">
              <w:rPr>
                <w:noProof/>
                <w:webHidden/>
              </w:rPr>
              <w:instrText xml:space="preserve"> PAGEREF _Toc97735002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3EF4B1B0" w14:textId="618C9A46" w:rsidR="00CA7A90" w:rsidRDefault="004817EA">
          <w:pPr>
            <w:pStyle w:val="Inhopg1"/>
            <w:tabs>
              <w:tab w:val="right" w:leader="dot" w:pos="8296"/>
            </w:tabs>
            <w:rPr>
              <w:rFonts w:eastAsiaTheme="minorEastAsia"/>
              <w:noProof/>
              <w:color w:val="auto"/>
              <w:lang w:eastAsia="nl-NL"/>
            </w:rPr>
          </w:pPr>
          <w:hyperlink w:anchor="_Toc97735003" w:history="1">
            <w:r w:rsidR="00CA7A90" w:rsidRPr="00855E38">
              <w:rPr>
                <w:rStyle w:val="Hyperlink"/>
                <w:noProof/>
              </w:rPr>
              <w:t>Planning 2</w:t>
            </w:r>
            <w:r w:rsidR="00CA7A90">
              <w:rPr>
                <w:noProof/>
                <w:webHidden/>
              </w:rPr>
              <w:tab/>
            </w:r>
            <w:r w:rsidR="00CA7A90">
              <w:rPr>
                <w:noProof/>
                <w:webHidden/>
              </w:rPr>
              <w:fldChar w:fldCharType="begin"/>
            </w:r>
            <w:r w:rsidR="00CA7A90">
              <w:rPr>
                <w:noProof/>
                <w:webHidden/>
              </w:rPr>
              <w:instrText xml:space="preserve"> PAGEREF _Toc97735003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4C5176BE" w14:textId="221A48CF" w:rsidR="00CA7A90" w:rsidRDefault="004817EA">
          <w:pPr>
            <w:pStyle w:val="Inhopg2"/>
            <w:tabs>
              <w:tab w:val="right" w:leader="dot" w:pos="8296"/>
            </w:tabs>
            <w:rPr>
              <w:rFonts w:eastAsiaTheme="minorEastAsia"/>
              <w:noProof/>
              <w:color w:val="auto"/>
              <w:lang w:eastAsia="nl-NL"/>
            </w:rPr>
          </w:pPr>
          <w:hyperlink w:anchor="_Toc97735004" w:history="1">
            <w:r w:rsidR="00CA7A90" w:rsidRPr="00855E38">
              <w:rPr>
                <w:rStyle w:val="Hyperlink"/>
                <w:noProof/>
              </w:rPr>
              <w:t>Sprint 1</w:t>
            </w:r>
            <w:r w:rsidR="00CA7A90">
              <w:rPr>
                <w:noProof/>
                <w:webHidden/>
              </w:rPr>
              <w:tab/>
            </w:r>
            <w:r w:rsidR="00CA7A90">
              <w:rPr>
                <w:noProof/>
                <w:webHidden/>
              </w:rPr>
              <w:fldChar w:fldCharType="begin"/>
            </w:r>
            <w:r w:rsidR="00CA7A90">
              <w:rPr>
                <w:noProof/>
                <w:webHidden/>
              </w:rPr>
              <w:instrText xml:space="preserve"> PAGEREF _Toc97735004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6C452DA3" w14:textId="16318023" w:rsidR="00CA7A90" w:rsidRDefault="004817EA">
          <w:pPr>
            <w:pStyle w:val="Inhopg3"/>
            <w:tabs>
              <w:tab w:val="right" w:leader="dot" w:pos="8296"/>
            </w:tabs>
            <w:rPr>
              <w:rFonts w:eastAsiaTheme="minorEastAsia"/>
              <w:noProof/>
              <w:color w:val="auto"/>
              <w:lang w:eastAsia="nl-NL"/>
            </w:rPr>
          </w:pPr>
          <w:hyperlink w:anchor="_Toc97735005" w:history="1">
            <w:r w:rsidR="00CA7A90" w:rsidRPr="00855E38">
              <w:rPr>
                <w:rStyle w:val="Hyperlink"/>
                <w:noProof/>
              </w:rPr>
              <w:t>Week 1</w:t>
            </w:r>
            <w:r w:rsidR="00CA7A90">
              <w:rPr>
                <w:noProof/>
                <w:webHidden/>
              </w:rPr>
              <w:tab/>
            </w:r>
            <w:r w:rsidR="00CA7A90">
              <w:rPr>
                <w:noProof/>
                <w:webHidden/>
              </w:rPr>
              <w:fldChar w:fldCharType="begin"/>
            </w:r>
            <w:r w:rsidR="00CA7A90">
              <w:rPr>
                <w:noProof/>
                <w:webHidden/>
              </w:rPr>
              <w:instrText xml:space="preserve"> PAGEREF _Toc97735005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34F4C585" w14:textId="5825DB8E" w:rsidR="00CA7A90" w:rsidRDefault="004817EA">
          <w:pPr>
            <w:pStyle w:val="Inhopg3"/>
            <w:tabs>
              <w:tab w:val="right" w:leader="dot" w:pos="8296"/>
            </w:tabs>
            <w:rPr>
              <w:rFonts w:eastAsiaTheme="minorEastAsia"/>
              <w:noProof/>
              <w:color w:val="auto"/>
              <w:lang w:eastAsia="nl-NL"/>
            </w:rPr>
          </w:pPr>
          <w:hyperlink w:anchor="_Toc97735006" w:history="1">
            <w:r w:rsidR="00CA7A90" w:rsidRPr="00855E38">
              <w:rPr>
                <w:rStyle w:val="Hyperlink"/>
                <w:noProof/>
              </w:rPr>
              <w:t>Week 2</w:t>
            </w:r>
            <w:r w:rsidR="00CA7A90">
              <w:rPr>
                <w:noProof/>
                <w:webHidden/>
              </w:rPr>
              <w:tab/>
            </w:r>
            <w:r w:rsidR="00CA7A90">
              <w:rPr>
                <w:noProof/>
                <w:webHidden/>
              </w:rPr>
              <w:fldChar w:fldCharType="begin"/>
            </w:r>
            <w:r w:rsidR="00CA7A90">
              <w:rPr>
                <w:noProof/>
                <w:webHidden/>
              </w:rPr>
              <w:instrText xml:space="preserve"> PAGEREF _Toc97735006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2D4A4A2C" w14:textId="4563336D" w:rsidR="00CA7A90" w:rsidRDefault="004817EA">
          <w:pPr>
            <w:pStyle w:val="Inhopg3"/>
            <w:tabs>
              <w:tab w:val="right" w:leader="dot" w:pos="8296"/>
            </w:tabs>
            <w:rPr>
              <w:rFonts w:eastAsiaTheme="minorEastAsia"/>
              <w:noProof/>
              <w:color w:val="auto"/>
              <w:lang w:eastAsia="nl-NL"/>
            </w:rPr>
          </w:pPr>
          <w:hyperlink w:anchor="_Toc97735007" w:history="1">
            <w:r w:rsidR="00CA7A90" w:rsidRPr="00855E38">
              <w:rPr>
                <w:rStyle w:val="Hyperlink"/>
                <w:noProof/>
              </w:rPr>
              <w:t>week 3</w:t>
            </w:r>
            <w:r w:rsidR="00CA7A90">
              <w:rPr>
                <w:noProof/>
                <w:webHidden/>
              </w:rPr>
              <w:tab/>
            </w:r>
            <w:r w:rsidR="00CA7A90">
              <w:rPr>
                <w:noProof/>
                <w:webHidden/>
              </w:rPr>
              <w:fldChar w:fldCharType="begin"/>
            </w:r>
            <w:r w:rsidR="00CA7A90">
              <w:rPr>
                <w:noProof/>
                <w:webHidden/>
              </w:rPr>
              <w:instrText xml:space="preserve"> PAGEREF _Toc97735007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160C3F12" w14:textId="0FBE27C1" w:rsidR="00CA7A90" w:rsidRDefault="004817EA">
          <w:pPr>
            <w:pStyle w:val="Inhopg2"/>
            <w:tabs>
              <w:tab w:val="right" w:leader="dot" w:pos="8296"/>
            </w:tabs>
            <w:rPr>
              <w:rFonts w:eastAsiaTheme="minorEastAsia"/>
              <w:noProof/>
              <w:color w:val="auto"/>
              <w:lang w:eastAsia="nl-NL"/>
            </w:rPr>
          </w:pPr>
          <w:hyperlink w:anchor="_Toc97735008" w:history="1">
            <w:r w:rsidR="00CA7A90" w:rsidRPr="00855E38">
              <w:rPr>
                <w:rStyle w:val="Hyperlink"/>
                <w:noProof/>
              </w:rPr>
              <w:t>Sprint 2</w:t>
            </w:r>
            <w:r w:rsidR="00CA7A90">
              <w:rPr>
                <w:noProof/>
                <w:webHidden/>
              </w:rPr>
              <w:tab/>
            </w:r>
            <w:r w:rsidR="00CA7A90">
              <w:rPr>
                <w:noProof/>
                <w:webHidden/>
              </w:rPr>
              <w:fldChar w:fldCharType="begin"/>
            </w:r>
            <w:r w:rsidR="00CA7A90">
              <w:rPr>
                <w:noProof/>
                <w:webHidden/>
              </w:rPr>
              <w:instrText xml:space="preserve"> PAGEREF _Toc97735008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6EDC5B25" w14:textId="2B65134B" w:rsidR="00CA7A90" w:rsidRDefault="004817EA">
          <w:pPr>
            <w:pStyle w:val="Inhopg3"/>
            <w:tabs>
              <w:tab w:val="right" w:leader="dot" w:pos="8296"/>
            </w:tabs>
            <w:rPr>
              <w:rFonts w:eastAsiaTheme="minorEastAsia"/>
              <w:noProof/>
              <w:color w:val="auto"/>
              <w:lang w:eastAsia="nl-NL"/>
            </w:rPr>
          </w:pPr>
          <w:hyperlink w:anchor="_Toc97735009" w:history="1">
            <w:r w:rsidR="00CA7A90" w:rsidRPr="00855E38">
              <w:rPr>
                <w:rStyle w:val="Hyperlink"/>
                <w:noProof/>
              </w:rPr>
              <w:t>Week 1</w:t>
            </w:r>
            <w:r w:rsidR="00CA7A90">
              <w:rPr>
                <w:noProof/>
                <w:webHidden/>
              </w:rPr>
              <w:tab/>
            </w:r>
            <w:r w:rsidR="00CA7A90">
              <w:rPr>
                <w:noProof/>
                <w:webHidden/>
              </w:rPr>
              <w:fldChar w:fldCharType="begin"/>
            </w:r>
            <w:r w:rsidR="00CA7A90">
              <w:rPr>
                <w:noProof/>
                <w:webHidden/>
              </w:rPr>
              <w:instrText xml:space="preserve"> PAGEREF _Toc97735009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16A190D5" w14:textId="457D4669" w:rsidR="00CA7A90" w:rsidRDefault="004817EA">
          <w:pPr>
            <w:pStyle w:val="Inhopg3"/>
            <w:tabs>
              <w:tab w:val="right" w:leader="dot" w:pos="8296"/>
            </w:tabs>
            <w:rPr>
              <w:rFonts w:eastAsiaTheme="minorEastAsia"/>
              <w:noProof/>
              <w:color w:val="auto"/>
              <w:lang w:eastAsia="nl-NL"/>
            </w:rPr>
          </w:pPr>
          <w:hyperlink w:anchor="_Toc97735010" w:history="1">
            <w:r w:rsidR="00CA7A90" w:rsidRPr="00855E38">
              <w:rPr>
                <w:rStyle w:val="Hyperlink"/>
                <w:noProof/>
              </w:rPr>
              <w:t>Week 2</w:t>
            </w:r>
            <w:r w:rsidR="00CA7A90">
              <w:rPr>
                <w:noProof/>
                <w:webHidden/>
              </w:rPr>
              <w:tab/>
            </w:r>
            <w:r w:rsidR="00CA7A90">
              <w:rPr>
                <w:noProof/>
                <w:webHidden/>
              </w:rPr>
              <w:fldChar w:fldCharType="begin"/>
            </w:r>
            <w:r w:rsidR="00CA7A90">
              <w:rPr>
                <w:noProof/>
                <w:webHidden/>
              </w:rPr>
              <w:instrText xml:space="preserve"> PAGEREF _Toc97735010 \h </w:instrText>
            </w:r>
            <w:r w:rsidR="00CA7A90">
              <w:rPr>
                <w:noProof/>
                <w:webHidden/>
              </w:rPr>
            </w:r>
            <w:r w:rsidR="00CA7A90">
              <w:rPr>
                <w:noProof/>
                <w:webHidden/>
              </w:rPr>
              <w:fldChar w:fldCharType="separate"/>
            </w:r>
            <w:r w:rsidR="00CA7A90">
              <w:rPr>
                <w:noProof/>
                <w:webHidden/>
              </w:rPr>
              <w:t>13</w:t>
            </w:r>
            <w:r w:rsidR="00CA7A90">
              <w:rPr>
                <w:noProof/>
                <w:webHidden/>
              </w:rPr>
              <w:fldChar w:fldCharType="end"/>
            </w:r>
          </w:hyperlink>
        </w:p>
        <w:p w14:paraId="4F3DEE8E" w14:textId="72847DCD" w:rsidR="00CA7A90" w:rsidRDefault="004817EA">
          <w:pPr>
            <w:pStyle w:val="Inhopg3"/>
            <w:tabs>
              <w:tab w:val="right" w:leader="dot" w:pos="8296"/>
            </w:tabs>
            <w:rPr>
              <w:rFonts w:eastAsiaTheme="minorEastAsia"/>
              <w:noProof/>
              <w:color w:val="auto"/>
              <w:lang w:eastAsia="nl-NL"/>
            </w:rPr>
          </w:pPr>
          <w:hyperlink w:anchor="_Toc97735011" w:history="1">
            <w:r w:rsidR="00CA7A90" w:rsidRPr="00855E38">
              <w:rPr>
                <w:rStyle w:val="Hyperlink"/>
                <w:noProof/>
              </w:rPr>
              <w:t>Week 3</w:t>
            </w:r>
            <w:r w:rsidR="00CA7A90">
              <w:rPr>
                <w:noProof/>
                <w:webHidden/>
              </w:rPr>
              <w:tab/>
            </w:r>
            <w:r w:rsidR="00CA7A90">
              <w:rPr>
                <w:noProof/>
                <w:webHidden/>
              </w:rPr>
              <w:fldChar w:fldCharType="begin"/>
            </w:r>
            <w:r w:rsidR="00CA7A90">
              <w:rPr>
                <w:noProof/>
                <w:webHidden/>
              </w:rPr>
              <w:instrText xml:space="preserve"> PAGEREF _Toc97735011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15F599C0" w14:textId="1261D998" w:rsidR="00CA7A90" w:rsidRDefault="004817EA">
          <w:pPr>
            <w:pStyle w:val="Inhopg2"/>
            <w:tabs>
              <w:tab w:val="right" w:leader="dot" w:pos="8296"/>
            </w:tabs>
            <w:rPr>
              <w:rFonts w:eastAsiaTheme="minorEastAsia"/>
              <w:noProof/>
              <w:color w:val="auto"/>
              <w:lang w:eastAsia="nl-NL"/>
            </w:rPr>
          </w:pPr>
          <w:hyperlink w:anchor="_Toc97735012" w:history="1">
            <w:r w:rsidR="00CA7A90" w:rsidRPr="00855E38">
              <w:rPr>
                <w:rStyle w:val="Hyperlink"/>
                <w:noProof/>
              </w:rPr>
              <w:t>Sprint 3</w:t>
            </w:r>
            <w:r w:rsidR="00CA7A90">
              <w:rPr>
                <w:noProof/>
                <w:webHidden/>
              </w:rPr>
              <w:tab/>
            </w:r>
            <w:r w:rsidR="00CA7A90">
              <w:rPr>
                <w:noProof/>
                <w:webHidden/>
              </w:rPr>
              <w:fldChar w:fldCharType="begin"/>
            </w:r>
            <w:r w:rsidR="00CA7A90">
              <w:rPr>
                <w:noProof/>
                <w:webHidden/>
              </w:rPr>
              <w:instrText xml:space="preserve"> PAGEREF _Toc97735012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0A181E44" w14:textId="19083B3A" w:rsidR="00CA7A90" w:rsidRDefault="004817EA">
          <w:pPr>
            <w:pStyle w:val="Inhopg3"/>
            <w:tabs>
              <w:tab w:val="right" w:leader="dot" w:pos="8296"/>
            </w:tabs>
            <w:rPr>
              <w:rFonts w:eastAsiaTheme="minorEastAsia"/>
              <w:noProof/>
              <w:color w:val="auto"/>
              <w:lang w:eastAsia="nl-NL"/>
            </w:rPr>
          </w:pPr>
          <w:hyperlink w:anchor="_Toc97735013" w:history="1">
            <w:r w:rsidR="00CA7A90" w:rsidRPr="00855E38">
              <w:rPr>
                <w:rStyle w:val="Hyperlink"/>
                <w:noProof/>
              </w:rPr>
              <w:t>Week 1</w:t>
            </w:r>
            <w:r w:rsidR="00CA7A90">
              <w:rPr>
                <w:noProof/>
                <w:webHidden/>
              </w:rPr>
              <w:tab/>
            </w:r>
            <w:r w:rsidR="00CA7A90">
              <w:rPr>
                <w:noProof/>
                <w:webHidden/>
              </w:rPr>
              <w:fldChar w:fldCharType="begin"/>
            </w:r>
            <w:r w:rsidR="00CA7A90">
              <w:rPr>
                <w:noProof/>
                <w:webHidden/>
              </w:rPr>
              <w:instrText xml:space="preserve"> PAGEREF _Toc97735013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5A4DBD11" w14:textId="2EC01C5C" w:rsidR="00CA7A90" w:rsidRDefault="004817EA">
          <w:pPr>
            <w:pStyle w:val="Inhopg3"/>
            <w:tabs>
              <w:tab w:val="right" w:leader="dot" w:pos="8296"/>
            </w:tabs>
            <w:rPr>
              <w:rFonts w:eastAsiaTheme="minorEastAsia"/>
              <w:noProof/>
              <w:color w:val="auto"/>
              <w:lang w:eastAsia="nl-NL"/>
            </w:rPr>
          </w:pPr>
          <w:hyperlink w:anchor="_Toc97735014" w:history="1">
            <w:r w:rsidR="00CA7A90" w:rsidRPr="00855E38">
              <w:rPr>
                <w:rStyle w:val="Hyperlink"/>
                <w:noProof/>
              </w:rPr>
              <w:t>Week 2 &amp; 3</w:t>
            </w:r>
            <w:r w:rsidR="00CA7A90">
              <w:rPr>
                <w:noProof/>
                <w:webHidden/>
              </w:rPr>
              <w:tab/>
            </w:r>
            <w:r w:rsidR="00CA7A90">
              <w:rPr>
                <w:noProof/>
                <w:webHidden/>
              </w:rPr>
              <w:fldChar w:fldCharType="begin"/>
            </w:r>
            <w:r w:rsidR="00CA7A90">
              <w:rPr>
                <w:noProof/>
                <w:webHidden/>
              </w:rPr>
              <w:instrText xml:space="preserve"> PAGEREF _Toc97735014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735B0F03" w14:textId="6ED513C5" w:rsidR="00CA7A90" w:rsidRDefault="004817EA">
          <w:pPr>
            <w:pStyle w:val="Inhopg3"/>
            <w:tabs>
              <w:tab w:val="right" w:leader="dot" w:pos="8296"/>
            </w:tabs>
            <w:rPr>
              <w:rFonts w:eastAsiaTheme="minorEastAsia"/>
              <w:noProof/>
              <w:color w:val="auto"/>
              <w:lang w:eastAsia="nl-NL"/>
            </w:rPr>
          </w:pPr>
          <w:hyperlink w:anchor="_Toc97735015" w:history="1">
            <w:r w:rsidR="00CA7A90" w:rsidRPr="00855E38">
              <w:rPr>
                <w:rStyle w:val="Hyperlink"/>
                <w:noProof/>
              </w:rPr>
              <w:t>Week 1</w:t>
            </w:r>
            <w:r w:rsidR="00CA7A90">
              <w:rPr>
                <w:noProof/>
                <w:webHidden/>
              </w:rPr>
              <w:tab/>
            </w:r>
            <w:r w:rsidR="00CA7A90">
              <w:rPr>
                <w:noProof/>
                <w:webHidden/>
              </w:rPr>
              <w:fldChar w:fldCharType="begin"/>
            </w:r>
            <w:r w:rsidR="00CA7A90">
              <w:rPr>
                <w:noProof/>
                <w:webHidden/>
              </w:rPr>
              <w:instrText xml:space="preserve"> PAGEREF _Toc97735015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075BDE21" w14:textId="7443FAF8" w:rsidR="00CA7A90" w:rsidRDefault="004817EA">
          <w:pPr>
            <w:pStyle w:val="Inhopg3"/>
            <w:tabs>
              <w:tab w:val="right" w:leader="dot" w:pos="8296"/>
            </w:tabs>
            <w:rPr>
              <w:rFonts w:eastAsiaTheme="minorEastAsia"/>
              <w:noProof/>
              <w:color w:val="auto"/>
              <w:lang w:eastAsia="nl-NL"/>
            </w:rPr>
          </w:pPr>
          <w:hyperlink w:anchor="_Toc97735016" w:history="1">
            <w:r w:rsidR="00CA7A90" w:rsidRPr="00855E38">
              <w:rPr>
                <w:rStyle w:val="Hyperlink"/>
                <w:noProof/>
              </w:rPr>
              <w:t>Week 2</w:t>
            </w:r>
            <w:r w:rsidR="00CA7A90">
              <w:rPr>
                <w:noProof/>
                <w:webHidden/>
              </w:rPr>
              <w:tab/>
            </w:r>
            <w:r w:rsidR="00CA7A90">
              <w:rPr>
                <w:noProof/>
                <w:webHidden/>
              </w:rPr>
              <w:fldChar w:fldCharType="begin"/>
            </w:r>
            <w:r w:rsidR="00CA7A90">
              <w:rPr>
                <w:noProof/>
                <w:webHidden/>
              </w:rPr>
              <w:instrText xml:space="preserve"> PAGEREF _Toc97735016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6A654B29" w14:textId="4D3742EC" w:rsidR="00CA7A90" w:rsidRDefault="004817EA">
          <w:pPr>
            <w:pStyle w:val="Inhopg3"/>
            <w:tabs>
              <w:tab w:val="right" w:leader="dot" w:pos="8296"/>
            </w:tabs>
            <w:rPr>
              <w:rFonts w:eastAsiaTheme="minorEastAsia"/>
              <w:noProof/>
              <w:color w:val="auto"/>
              <w:lang w:eastAsia="nl-NL"/>
            </w:rPr>
          </w:pPr>
          <w:hyperlink w:anchor="_Toc97735017" w:history="1">
            <w:r w:rsidR="00CA7A90" w:rsidRPr="00855E38">
              <w:rPr>
                <w:rStyle w:val="Hyperlink"/>
                <w:noProof/>
              </w:rPr>
              <w:t>Week 3</w:t>
            </w:r>
            <w:r w:rsidR="00CA7A90">
              <w:rPr>
                <w:noProof/>
                <w:webHidden/>
              </w:rPr>
              <w:tab/>
            </w:r>
            <w:r w:rsidR="00CA7A90">
              <w:rPr>
                <w:noProof/>
                <w:webHidden/>
              </w:rPr>
              <w:fldChar w:fldCharType="begin"/>
            </w:r>
            <w:r w:rsidR="00CA7A90">
              <w:rPr>
                <w:noProof/>
                <w:webHidden/>
              </w:rPr>
              <w:instrText xml:space="preserve"> PAGEREF _Toc97735017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4B01666B" w14:textId="264F7B89" w:rsidR="00CA7A90" w:rsidRDefault="004817EA">
          <w:pPr>
            <w:pStyle w:val="Inhopg2"/>
            <w:tabs>
              <w:tab w:val="right" w:leader="dot" w:pos="8296"/>
            </w:tabs>
            <w:rPr>
              <w:rFonts w:eastAsiaTheme="minorEastAsia"/>
              <w:noProof/>
              <w:color w:val="auto"/>
              <w:lang w:eastAsia="nl-NL"/>
            </w:rPr>
          </w:pPr>
          <w:hyperlink w:anchor="_Toc97735018" w:history="1">
            <w:r w:rsidR="00CA7A90" w:rsidRPr="00855E38">
              <w:rPr>
                <w:rStyle w:val="Hyperlink"/>
                <w:noProof/>
              </w:rPr>
              <w:t>Sprint 5</w:t>
            </w:r>
            <w:r w:rsidR="00CA7A90">
              <w:rPr>
                <w:noProof/>
                <w:webHidden/>
              </w:rPr>
              <w:tab/>
            </w:r>
            <w:r w:rsidR="00CA7A90">
              <w:rPr>
                <w:noProof/>
                <w:webHidden/>
              </w:rPr>
              <w:fldChar w:fldCharType="begin"/>
            </w:r>
            <w:r w:rsidR="00CA7A90">
              <w:rPr>
                <w:noProof/>
                <w:webHidden/>
              </w:rPr>
              <w:instrText xml:space="preserve"> PAGEREF _Toc97735018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0FC300BF" w14:textId="43C89268" w:rsidR="00CA7A90" w:rsidRDefault="004817EA">
          <w:pPr>
            <w:pStyle w:val="Inhopg3"/>
            <w:tabs>
              <w:tab w:val="right" w:leader="dot" w:pos="8296"/>
            </w:tabs>
            <w:rPr>
              <w:rFonts w:eastAsiaTheme="minorEastAsia"/>
              <w:noProof/>
              <w:color w:val="auto"/>
              <w:lang w:eastAsia="nl-NL"/>
            </w:rPr>
          </w:pPr>
          <w:hyperlink w:anchor="_Toc97735019" w:history="1">
            <w:r w:rsidR="00CA7A90" w:rsidRPr="00855E38">
              <w:rPr>
                <w:rStyle w:val="Hyperlink"/>
                <w:noProof/>
              </w:rPr>
              <w:t>Week 1</w:t>
            </w:r>
            <w:r w:rsidR="00CA7A90">
              <w:rPr>
                <w:noProof/>
                <w:webHidden/>
              </w:rPr>
              <w:tab/>
            </w:r>
            <w:r w:rsidR="00CA7A90">
              <w:rPr>
                <w:noProof/>
                <w:webHidden/>
              </w:rPr>
              <w:fldChar w:fldCharType="begin"/>
            </w:r>
            <w:r w:rsidR="00CA7A90">
              <w:rPr>
                <w:noProof/>
                <w:webHidden/>
              </w:rPr>
              <w:instrText xml:space="preserve"> PAGEREF _Toc97735019 \h </w:instrText>
            </w:r>
            <w:r w:rsidR="00CA7A90">
              <w:rPr>
                <w:noProof/>
                <w:webHidden/>
              </w:rPr>
            </w:r>
            <w:r w:rsidR="00CA7A90">
              <w:rPr>
                <w:noProof/>
                <w:webHidden/>
              </w:rPr>
              <w:fldChar w:fldCharType="separate"/>
            </w:r>
            <w:r w:rsidR="00CA7A90">
              <w:rPr>
                <w:noProof/>
                <w:webHidden/>
              </w:rPr>
              <w:t>14</w:t>
            </w:r>
            <w:r w:rsidR="00CA7A90">
              <w:rPr>
                <w:noProof/>
                <w:webHidden/>
              </w:rPr>
              <w:fldChar w:fldCharType="end"/>
            </w:r>
          </w:hyperlink>
        </w:p>
        <w:p w14:paraId="47006C1D" w14:textId="13D336D5" w:rsidR="00CA7A90" w:rsidRDefault="004817EA">
          <w:pPr>
            <w:pStyle w:val="Inhopg3"/>
            <w:tabs>
              <w:tab w:val="right" w:leader="dot" w:pos="8296"/>
            </w:tabs>
            <w:rPr>
              <w:rFonts w:eastAsiaTheme="minorEastAsia"/>
              <w:noProof/>
              <w:color w:val="auto"/>
              <w:lang w:eastAsia="nl-NL"/>
            </w:rPr>
          </w:pPr>
          <w:hyperlink w:anchor="_Toc97735020" w:history="1">
            <w:r w:rsidR="00CA7A90" w:rsidRPr="00855E38">
              <w:rPr>
                <w:rStyle w:val="Hyperlink"/>
                <w:noProof/>
              </w:rPr>
              <w:t>Week 2</w:t>
            </w:r>
            <w:r w:rsidR="00CA7A90">
              <w:rPr>
                <w:noProof/>
                <w:webHidden/>
              </w:rPr>
              <w:tab/>
            </w:r>
            <w:r w:rsidR="00CA7A90">
              <w:rPr>
                <w:noProof/>
                <w:webHidden/>
              </w:rPr>
              <w:fldChar w:fldCharType="begin"/>
            </w:r>
            <w:r w:rsidR="00CA7A90">
              <w:rPr>
                <w:noProof/>
                <w:webHidden/>
              </w:rPr>
              <w:instrText xml:space="preserve"> PAGEREF _Toc97735020 \h </w:instrText>
            </w:r>
            <w:r w:rsidR="00CA7A90">
              <w:rPr>
                <w:noProof/>
                <w:webHidden/>
              </w:rPr>
            </w:r>
            <w:r w:rsidR="00CA7A90">
              <w:rPr>
                <w:noProof/>
                <w:webHidden/>
              </w:rPr>
              <w:fldChar w:fldCharType="separate"/>
            </w:r>
            <w:r w:rsidR="00CA7A90">
              <w:rPr>
                <w:noProof/>
                <w:webHidden/>
              </w:rPr>
              <w:t>15</w:t>
            </w:r>
            <w:r w:rsidR="00CA7A90">
              <w:rPr>
                <w:noProof/>
                <w:webHidden/>
              </w:rPr>
              <w:fldChar w:fldCharType="end"/>
            </w:r>
          </w:hyperlink>
        </w:p>
        <w:p w14:paraId="76406E5F" w14:textId="43BEB946" w:rsidR="00CA7A90" w:rsidRDefault="004817EA">
          <w:pPr>
            <w:pStyle w:val="Inhopg3"/>
            <w:tabs>
              <w:tab w:val="right" w:leader="dot" w:pos="8296"/>
            </w:tabs>
            <w:rPr>
              <w:rFonts w:eastAsiaTheme="minorEastAsia"/>
              <w:noProof/>
              <w:color w:val="auto"/>
              <w:lang w:eastAsia="nl-NL"/>
            </w:rPr>
          </w:pPr>
          <w:hyperlink w:anchor="_Toc97735021" w:history="1">
            <w:r w:rsidR="00CA7A90" w:rsidRPr="00855E38">
              <w:rPr>
                <w:rStyle w:val="Hyperlink"/>
                <w:noProof/>
              </w:rPr>
              <w:t>Week 3</w:t>
            </w:r>
            <w:r w:rsidR="00CA7A90">
              <w:rPr>
                <w:noProof/>
                <w:webHidden/>
              </w:rPr>
              <w:tab/>
            </w:r>
            <w:r w:rsidR="00CA7A90">
              <w:rPr>
                <w:noProof/>
                <w:webHidden/>
              </w:rPr>
              <w:fldChar w:fldCharType="begin"/>
            </w:r>
            <w:r w:rsidR="00CA7A90">
              <w:rPr>
                <w:noProof/>
                <w:webHidden/>
              </w:rPr>
              <w:instrText xml:space="preserve"> PAGEREF _Toc97735021 \h </w:instrText>
            </w:r>
            <w:r w:rsidR="00CA7A90">
              <w:rPr>
                <w:noProof/>
                <w:webHidden/>
              </w:rPr>
            </w:r>
            <w:r w:rsidR="00CA7A90">
              <w:rPr>
                <w:noProof/>
                <w:webHidden/>
              </w:rPr>
              <w:fldChar w:fldCharType="separate"/>
            </w:r>
            <w:r w:rsidR="00CA7A90">
              <w:rPr>
                <w:noProof/>
                <w:webHidden/>
              </w:rPr>
              <w:t>15</w:t>
            </w:r>
            <w:r w:rsidR="00CA7A90">
              <w:rPr>
                <w:noProof/>
                <w:webHidden/>
              </w:rPr>
              <w:fldChar w:fldCharType="end"/>
            </w:r>
          </w:hyperlink>
        </w:p>
        <w:p w14:paraId="20D72A8D" w14:textId="46C4206F" w:rsidR="00CA7A90" w:rsidRDefault="004817EA">
          <w:pPr>
            <w:pStyle w:val="Inhopg2"/>
            <w:tabs>
              <w:tab w:val="right" w:leader="dot" w:pos="8296"/>
            </w:tabs>
            <w:rPr>
              <w:rFonts w:eastAsiaTheme="minorEastAsia"/>
              <w:noProof/>
              <w:color w:val="auto"/>
              <w:lang w:eastAsia="nl-NL"/>
            </w:rPr>
          </w:pPr>
          <w:hyperlink w:anchor="_Toc97735022" w:history="1">
            <w:r w:rsidR="00CA7A90" w:rsidRPr="00855E38">
              <w:rPr>
                <w:rStyle w:val="Hyperlink"/>
                <w:noProof/>
              </w:rPr>
              <w:t>Sprint 6</w:t>
            </w:r>
            <w:r w:rsidR="00CA7A90">
              <w:rPr>
                <w:noProof/>
                <w:webHidden/>
              </w:rPr>
              <w:tab/>
            </w:r>
            <w:r w:rsidR="00CA7A90">
              <w:rPr>
                <w:noProof/>
                <w:webHidden/>
              </w:rPr>
              <w:fldChar w:fldCharType="begin"/>
            </w:r>
            <w:r w:rsidR="00CA7A90">
              <w:rPr>
                <w:noProof/>
                <w:webHidden/>
              </w:rPr>
              <w:instrText xml:space="preserve"> PAGEREF _Toc97735022 \h </w:instrText>
            </w:r>
            <w:r w:rsidR="00CA7A90">
              <w:rPr>
                <w:noProof/>
                <w:webHidden/>
              </w:rPr>
            </w:r>
            <w:r w:rsidR="00CA7A90">
              <w:rPr>
                <w:noProof/>
                <w:webHidden/>
              </w:rPr>
              <w:fldChar w:fldCharType="separate"/>
            </w:r>
            <w:r w:rsidR="00CA7A90">
              <w:rPr>
                <w:noProof/>
                <w:webHidden/>
              </w:rPr>
              <w:t>15</w:t>
            </w:r>
            <w:r w:rsidR="00CA7A90">
              <w:rPr>
                <w:noProof/>
                <w:webHidden/>
              </w:rPr>
              <w:fldChar w:fldCharType="end"/>
            </w:r>
          </w:hyperlink>
        </w:p>
        <w:p w14:paraId="79881665" w14:textId="1C90A88D" w:rsidR="00CA7A90" w:rsidRDefault="004817EA">
          <w:pPr>
            <w:pStyle w:val="Inhopg3"/>
            <w:tabs>
              <w:tab w:val="right" w:leader="dot" w:pos="8296"/>
            </w:tabs>
            <w:rPr>
              <w:rFonts w:eastAsiaTheme="minorEastAsia"/>
              <w:noProof/>
              <w:color w:val="auto"/>
              <w:lang w:eastAsia="nl-NL"/>
            </w:rPr>
          </w:pPr>
          <w:hyperlink w:anchor="_Toc97735023" w:history="1">
            <w:r w:rsidR="00CA7A90" w:rsidRPr="00855E38">
              <w:rPr>
                <w:rStyle w:val="Hyperlink"/>
                <w:noProof/>
              </w:rPr>
              <w:t>Week 1&amp;2&amp;3</w:t>
            </w:r>
            <w:r w:rsidR="00CA7A90">
              <w:rPr>
                <w:noProof/>
                <w:webHidden/>
              </w:rPr>
              <w:tab/>
            </w:r>
            <w:r w:rsidR="00CA7A90">
              <w:rPr>
                <w:noProof/>
                <w:webHidden/>
              </w:rPr>
              <w:fldChar w:fldCharType="begin"/>
            </w:r>
            <w:r w:rsidR="00CA7A90">
              <w:rPr>
                <w:noProof/>
                <w:webHidden/>
              </w:rPr>
              <w:instrText xml:space="preserve"> PAGEREF _Toc97735023 \h </w:instrText>
            </w:r>
            <w:r w:rsidR="00CA7A90">
              <w:rPr>
                <w:noProof/>
                <w:webHidden/>
              </w:rPr>
            </w:r>
            <w:r w:rsidR="00CA7A90">
              <w:rPr>
                <w:noProof/>
                <w:webHidden/>
              </w:rPr>
              <w:fldChar w:fldCharType="separate"/>
            </w:r>
            <w:r w:rsidR="00CA7A90">
              <w:rPr>
                <w:noProof/>
                <w:webHidden/>
              </w:rPr>
              <w:t>15</w:t>
            </w:r>
            <w:r w:rsidR="00CA7A90">
              <w:rPr>
                <w:noProof/>
                <w:webHidden/>
              </w:rPr>
              <w:fldChar w:fldCharType="end"/>
            </w:r>
          </w:hyperlink>
        </w:p>
        <w:p w14:paraId="74D02337" w14:textId="78E459D9" w:rsidR="00CA7A90" w:rsidRDefault="004817EA">
          <w:pPr>
            <w:pStyle w:val="Inhopg1"/>
            <w:tabs>
              <w:tab w:val="right" w:leader="dot" w:pos="8296"/>
            </w:tabs>
            <w:rPr>
              <w:rFonts w:eastAsiaTheme="minorEastAsia"/>
              <w:noProof/>
              <w:color w:val="auto"/>
              <w:lang w:eastAsia="nl-NL"/>
            </w:rPr>
          </w:pPr>
          <w:hyperlink w:anchor="_Toc97735024" w:history="1">
            <w:r w:rsidR="00CA7A90" w:rsidRPr="00855E38">
              <w:rPr>
                <w:rStyle w:val="Hyperlink"/>
                <w:noProof/>
              </w:rPr>
              <w:t>Data</w:t>
            </w:r>
            <w:r w:rsidR="00CA7A90">
              <w:rPr>
                <w:noProof/>
                <w:webHidden/>
              </w:rPr>
              <w:tab/>
            </w:r>
            <w:r w:rsidR="00CA7A90">
              <w:rPr>
                <w:noProof/>
                <w:webHidden/>
              </w:rPr>
              <w:fldChar w:fldCharType="begin"/>
            </w:r>
            <w:r w:rsidR="00CA7A90">
              <w:rPr>
                <w:noProof/>
                <w:webHidden/>
              </w:rPr>
              <w:instrText xml:space="preserve"> PAGEREF _Toc97735024 \h </w:instrText>
            </w:r>
            <w:r w:rsidR="00CA7A90">
              <w:rPr>
                <w:noProof/>
                <w:webHidden/>
              </w:rPr>
            </w:r>
            <w:r w:rsidR="00CA7A90">
              <w:rPr>
                <w:noProof/>
                <w:webHidden/>
              </w:rPr>
              <w:fldChar w:fldCharType="separate"/>
            </w:r>
            <w:r w:rsidR="00CA7A90">
              <w:rPr>
                <w:noProof/>
                <w:webHidden/>
              </w:rPr>
              <w:t>15</w:t>
            </w:r>
            <w:r w:rsidR="00CA7A90">
              <w:rPr>
                <w:noProof/>
                <w:webHidden/>
              </w:rPr>
              <w:fldChar w:fldCharType="end"/>
            </w:r>
          </w:hyperlink>
        </w:p>
        <w:p w14:paraId="6FE3DF00" w14:textId="7DD848E1" w:rsidR="00CA7A90" w:rsidRDefault="004817EA">
          <w:pPr>
            <w:pStyle w:val="Inhopg1"/>
            <w:tabs>
              <w:tab w:val="right" w:leader="dot" w:pos="8296"/>
            </w:tabs>
            <w:rPr>
              <w:rFonts w:eastAsiaTheme="minorEastAsia"/>
              <w:noProof/>
              <w:color w:val="auto"/>
              <w:lang w:eastAsia="nl-NL"/>
            </w:rPr>
          </w:pPr>
          <w:hyperlink w:anchor="_Toc97735025" w:history="1">
            <w:r w:rsidR="00CA7A90" w:rsidRPr="00855E38">
              <w:rPr>
                <w:rStyle w:val="Hyperlink"/>
                <w:noProof/>
              </w:rPr>
              <w:t>Techniek onderbouwing</w:t>
            </w:r>
            <w:r w:rsidR="00CA7A90">
              <w:rPr>
                <w:noProof/>
                <w:webHidden/>
              </w:rPr>
              <w:tab/>
            </w:r>
            <w:r w:rsidR="00CA7A90">
              <w:rPr>
                <w:noProof/>
                <w:webHidden/>
              </w:rPr>
              <w:fldChar w:fldCharType="begin"/>
            </w:r>
            <w:r w:rsidR="00CA7A90">
              <w:rPr>
                <w:noProof/>
                <w:webHidden/>
              </w:rPr>
              <w:instrText xml:space="preserve"> PAGEREF _Toc97735025 \h </w:instrText>
            </w:r>
            <w:r w:rsidR="00CA7A90">
              <w:rPr>
                <w:noProof/>
                <w:webHidden/>
              </w:rPr>
            </w:r>
            <w:r w:rsidR="00CA7A90">
              <w:rPr>
                <w:noProof/>
                <w:webHidden/>
              </w:rPr>
              <w:fldChar w:fldCharType="separate"/>
            </w:r>
            <w:r w:rsidR="00CA7A90">
              <w:rPr>
                <w:noProof/>
                <w:webHidden/>
              </w:rPr>
              <w:t>16</w:t>
            </w:r>
            <w:r w:rsidR="00CA7A90">
              <w:rPr>
                <w:noProof/>
                <w:webHidden/>
              </w:rPr>
              <w:fldChar w:fldCharType="end"/>
            </w:r>
          </w:hyperlink>
        </w:p>
        <w:p w14:paraId="13EF041B" w14:textId="4A80C248" w:rsidR="00CA7A90" w:rsidRDefault="004817EA">
          <w:pPr>
            <w:pStyle w:val="Inhopg1"/>
            <w:tabs>
              <w:tab w:val="right" w:leader="dot" w:pos="8296"/>
            </w:tabs>
            <w:rPr>
              <w:rFonts w:eastAsiaTheme="minorEastAsia"/>
              <w:noProof/>
              <w:color w:val="auto"/>
              <w:lang w:eastAsia="nl-NL"/>
            </w:rPr>
          </w:pPr>
          <w:hyperlink w:anchor="_Toc97735026" w:history="1">
            <w:r w:rsidR="00CA7A90" w:rsidRPr="00855E38">
              <w:rPr>
                <w:rStyle w:val="Hyperlink"/>
                <w:noProof/>
              </w:rPr>
              <w:t>Bronnen</w:t>
            </w:r>
            <w:r w:rsidR="00CA7A90">
              <w:rPr>
                <w:noProof/>
                <w:webHidden/>
              </w:rPr>
              <w:tab/>
            </w:r>
            <w:r w:rsidR="00CA7A90">
              <w:rPr>
                <w:noProof/>
                <w:webHidden/>
              </w:rPr>
              <w:fldChar w:fldCharType="begin"/>
            </w:r>
            <w:r w:rsidR="00CA7A90">
              <w:rPr>
                <w:noProof/>
                <w:webHidden/>
              </w:rPr>
              <w:instrText xml:space="preserve"> PAGEREF _Toc97735026 \h </w:instrText>
            </w:r>
            <w:r w:rsidR="00CA7A90">
              <w:rPr>
                <w:noProof/>
                <w:webHidden/>
              </w:rPr>
            </w:r>
            <w:r w:rsidR="00CA7A90">
              <w:rPr>
                <w:noProof/>
                <w:webHidden/>
              </w:rPr>
              <w:fldChar w:fldCharType="separate"/>
            </w:r>
            <w:r w:rsidR="00CA7A90">
              <w:rPr>
                <w:noProof/>
                <w:webHidden/>
              </w:rPr>
              <w:t>17</w:t>
            </w:r>
            <w:r w:rsidR="00CA7A90">
              <w:rPr>
                <w:noProof/>
                <w:webHidden/>
              </w:rPr>
              <w:fldChar w:fldCharType="end"/>
            </w:r>
          </w:hyperlink>
        </w:p>
        <w:p w14:paraId="54967C0F" w14:textId="537D3216" w:rsidR="0064474E" w:rsidRPr="00482924" w:rsidRDefault="0064474E">
          <w:pPr>
            <w:rPr>
              <w:b/>
              <w:bCs/>
            </w:rPr>
          </w:pPr>
          <w:r>
            <w:rPr>
              <w:b/>
              <w:bCs/>
            </w:rPr>
            <w:fldChar w:fldCharType="end"/>
          </w:r>
        </w:p>
      </w:sdtContent>
    </w:sdt>
    <w:p w14:paraId="774B5581" w14:textId="77777777" w:rsidR="000E617C" w:rsidRDefault="000E617C">
      <w:pPr>
        <w:rPr>
          <w:rFonts w:asciiTheme="majorHAnsi" w:eastAsiaTheme="majorEastAsia" w:hAnsiTheme="majorHAnsi" w:cstheme="majorBidi"/>
          <w:color w:val="007789" w:themeColor="accent1" w:themeShade="BF"/>
          <w:sz w:val="32"/>
        </w:rPr>
      </w:pPr>
      <w:r>
        <w:br w:type="page"/>
      </w:r>
    </w:p>
    <w:p w14:paraId="63259206" w14:textId="7DA3C87B" w:rsidR="0064474E" w:rsidRDefault="0064474E" w:rsidP="000E617C">
      <w:pPr>
        <w:pStyle w:val="Kop1"/>
      </w:pPr>
      <w:bookmarkStart w:id="1" w:name="_Toc97734982"/>
      <w:r>
        <w:lastRenderedPageBreak/>
        <w:t>One-slide idee.</w:t>
      </w:r>
      <w:bookmarkEnd w:id="1"/>
    </w:p>
    <w:p w14:paraId="03CE65B5" w14:textId="017D7BC8" w:rsidR="006C3BD7" w:rsidRDefault="00E147B1" w:rsidP="0064474E">
      <w:r>
        <w:rPr>
          <w:noProof/>
        </w:rPr>
        <w:drawing>
          <wp:anchor distT="0" distB="0" distL="114300" distR="114300" simplePos="0" relativeHeight="251659264" behindDoc="0" locked="0" layoutInCell="1" allowOverlap="1" wp14:anchorId="1B9281B2" wp14:editId="46026AB8">
            <wp:simplePos x="0" y="0"/>
            <wp:positionH relativeFrom="margin">
              <wp:align>right</wp:align>
            </wp:positionH>
            <wp:positionV relativeFrom="paragraph">
              <wp:posOffset>1208405</wp:posOffset>
            </wp:positionV>
            <wp:extent cx="5270500" cy="2965450"/>
            <wp:effectExtent l="0" t="0" r="6350" b="635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65450"/>
                    </a:xfrm>
                    <a:prstGeom prst="rect">
                      <a:avLst/>
                    </a:prstGeom>
                    <a:noFill/>
                    <a:ln>
                      <a:noFill/>
                    </a:ln>
                  </pic:spPr>
                </pic:pic>
              </a:graphicData>
            </a:graphic>
          </wp:anchor>
        </w:drawing>
      </w:r>
      <w:r w:rsidR="0064474E">
        <w:t xml:space="preserve">Een succesvol project begint altijd met een idee. Deze moet uiteindelijk duidelijk </w:t>
      </w:r>
      <w:r w:rsidR="007B414E">
        <w:t>en helder zijn. Maar om te kunnen beginnen is het belangrijk om een globaal plan te schetsen. Dit niet een te veel detail of woorden. Hier komt een one-slide pitch goed van pas. Bij deze aanpak wordt je gedwongen in een korte vorm te formuleren wat je wilt gaan doen.</w:t>
      </w:r>
    </w:p>
    <w:p w14:paraId="0F4F2414" w14:textId="171BA1E3" w:rsidR="0064474E" w:rsidRDefault="0064474E" w:rsidP="0064474E">
      <w:pPr>
        <w:rPr>
          <w:noProof/>
        </w:rPr>
      </w:pPr>
    </w:p>
    <w:p w14:paraId="5A16BEF6" w14:textId="21666381" w:rsidR="004E547D" w:rsidRPr="000E617C" w:rsidRDefault="00E147B1" w:rsidP="00A53670">
      <w:pPr>
        <w:rPr>
          <w:noProof/>
        </w:rPr>
      </w:pPr>
      <w:r>
        <w:rPr>
          <w:noProof/>
        </w:rPr>
        <w:t xml:space="preserve">Met dit idee wil ik het process van het starten en onderhouden van een project gemakkelijker maken. Ik heb gemerkt bij mijn eigen projecten dat ik op veel verschillende plekker resources </w:t>
      </w:r>
      <w:r w:rsidR="00CA1E12">
        <w:rPr>
          <w:noProof/>
        </w:rPr>
        <w:t>heb staan. Zo heb ik een word document voor mijn verslag, een ander document voor mijn documentatie. Dan sla ik in mijn brouwser of youtube handige links en video’s en mijn taken staan in trello. Dit zijn een heleboel verschillende plekken waardoor ik het af en toe moeilijk vind het overzicht te houden over wat waar staat. En dit probleem wil ik oplossen door het hele project process op een plek te combineren. Hier kan ik dus een verslag maken, Maar ook kan ik er andere bestanden zoals fotos, code of documentatie opslaan en bewerken. Daarnaast kan ik handige links of assets opslaan en makkelijk terug vinden</w:t>
      </w:r>
      <w:r w:rsidR="008F1B6D">
        <w:rPr>
          <w:noProof/>
        </w:rPr>
        <w:t>, ik kan mijn taken handig op een rijtje zetten onder to-do, doing of done. En ik kan een dag/ week/ sprint planning maken.</w:t>
      </w:r>
    </w:p>
    <w:p w14:paraId="26158CB1" w14:textId="77777777" w:rsidR="00A71193" w:rsidRDefault="00A71193">
      <w:pPr>
        <w:rPr>
          <w:rFonts w:asciiTheme="majorHAnsi" w:eastAsiaTheme="majorEastAsia" w:hAnsiTheme="majorHAnsi" w:cstheme="majorBidi"/>
          <w:noProof/>
          <w:color w:val="007789" w:themeColor="accent1" w:themeShade="BF"/>
          <w:sz w:val="32"/>
        </w:rPr>
      </w:pPr>
      <w:r>
        <w:rPr>
          <w:noProof/>
        </w:rPr>
        <w:br w:type="page"/>
      </w:r>
    </w:p>
    <w:p w14:paraId="0E89EB17" w14:textId="51689BBE" w:rsidR="006644D6" w:rsidRDefault="00685F2B" w:rsidP="00640F36">
      <w:pPr>
        <w:pStyle w:val="Kop1"/>
        <w:rPr>
          <w:noProof/>
        </w:rPr>
      </w:pPr>
      <w:bookmarkStart w:id="2" w:name="_Toc97734983"/>
      <w:r>
        <w:rPr>
          <w:noProof/>
        </w:rPr>
        <w:lastRenderedPageBreak/>
        <w:t>Project beschrijving</w:t>
      </w:r>
      <w:bookmarkEnd w:id="2"/>
    </w:p>
    <w:p w14:paraId="068034DF" w14:textId="46B07BA3" w:rsidR="000E4605" w:rsidRPr="000E4605" w:rsidRDefault="00CA7A90" w:rsidP="00640F36">
      <w:pPr>
        <w:pStyle w:val="Kop2"/>
      </w:pPr>
      <w:bookmarkStart w:id="3" w:name="_Toc97734984"/>
      <w:r>
        <w:t>1.</w:t>
      </w:r>
      <w:r w:rsidR="008F4B2B">
        <w:t xml:space="preserve"> </w:t>
      </w:r>
      <w:r w:rsidR="000E4605">
        <w:t>Introductie</w:t>
      </w:r>
      <w:bookmarkEnd w:id="3"/>
    </w:p>
    <w:p w14:paraId="4DF75A8B" w14:textId="75A7B98D" w:rsidR="006644D6" w:rsidRDefault="00CA7A90" w:rsidP="00640F36">
      <w:pPr>
        <w:pStyle w:val="Kop3"/>
      </w:pPr>
      <w:bookmarkStart w:id="4" w:name="_Toc97734985"/>
      <w:r>
        <w:t>1.1.</w:t>
      </w:r>
      <w:r w:rsidR="006A2BF2">
        <w:t xml:space="preserve"> </w:t>
      </w:r>
      <w:r w:rsidR="006644D6">
        <w:t>doel</w:t>
      </w:r>
      <w:bookmarkEnd w:id="4"/>
    </w:p>
    <w:p w14:paraId="086EDCBE" w14:textId="75BF6B74" w:rsidR="006644D6" w:rsidRDefault="006644D6" w:rsidP="006644D6">
      <w:r>
        <w:t xml:space="preserve">Het doel van dit document is het bouwen van een project management systeem waar </w:t>
      </w:r>
      <w:r w:rsidR="00E127A4">
        <w:t>meerdere</w:t>
      </w:r>
      <w:r>
        <w:t xml:space="preserve"> as</w:t>
      </w:r>
      <w:r w:rsidR="00E127A4">
        <w:t>pecten van het ontwikkelen van een software project gebundeld kunnen worden op een plek om de gemakkelijkheid en het proces te versnellen.</w:t>
      </w:r>
    </w:p>
    <w:p w14:paraId="4B8A3667" w14:textId="3E865766" w:rsidR="00E127A4" w:rsidRDefault="006A2BF2" w:rsidP="00640F36">
      <w:pPr>
        <w:pStyle w:val="Kop3"/>
      </w:pPr>
      <w:bookmarkStart w:id="5" w:name="_Toc97734986"/>
      <w:r>
        <w:t>1.2</w:t>
      </w:r>
      <w:r w:rsidR="00CA7A90">
        <w:t>.</w:t>
      </w:r>
      <w:r w:rsidR="000002D3">
        <w:t xml:space="preserve"> Publiek</w:t>
      </w:r>
      <w:bookmarkEnd w:id="5"/>
    </w:p>
    <w:p w14:paraId="799B06A7" w14:textId="157583F2" w:rsidR="000002D3" w:rsidRDefault="000002D3" w:rsidP="000002D3">
      <w:r>
        <w:t>Deze applicatie is vooral gericht op software developers die een nieuw software project starten. Echter kan het ook gebruikt worden door menig ander</w:t>
      </w:r>
      <w:r w:rsidR="00A72990">
        <w:t xml:space="preserve"> persoon die verschillende resources en bestanden wil bundelen in een project.</w:t>
      </w:r>
    </w:p>
    <w:p w14:paraId="58538C71" w14:textId="42D3C397" w:rsidR="00BC5675" w:rsidRDefault="006A2BF2" w:rsidP="00640F36">
      <w:pPr>
        <w:pStyle w:val="Kop3"/>
      </w:pPr>
      <w:bookmarkStart w:id="6" w:name="_Toc97734987"/>
      <w:r>
        <w:t>1.3</w:t>
      </w:r>
      <w:r w:rsidR="00CA7A90">
        <w:t>.</w:t>
      </w:r>
      <w:r w:rsidR="00BC5675">
        <w:t xml:space="preserve"> Project omvang</w:t>
      </w:r>
      <w:bookmarkEnd w:id="6"/>
    </w:p>
    <w:p w14:paraId="2D91DB77" w14:textId="64A2590E" w:rsidR="00BC5675" w:rsidRDefault="00EC4FD3" w:rsidP="00BC5675">
      <w:r>
        <w:t xml:space="preserve">De doel van het project management systeem is </w:t>
      </w:r>
      <w:r w:rsidR="00D60BB1">
        <w:t>er voor zorgen dat alle bestanden en resources die bij een bepaald project horen overzichtelijk op een plek staan opgeslagen in plaats van verspreid over verschillende applicaties en mappen.</w:t>
      </w:r>
      <w:r w:rsidR="00551145">
        <w:t xml:space="preserve"> De software zal worden gebaseerd op een relationele SQL database waar ieder project met zijn verschillende data in opgeslagen wordt.</w:t>
      </w:r>
    </w:p>
    <w:p w14:paraId="433F51D1" w14:textId="51034209" w:rsidR="00397CE2" w:rsidRDefault="006A2BF2" w:rsidP="00640F36">
      <w:pPr>
        <w:pStyle w:val="Kop2"/>
      </w:pPr>
      <w:bookmarkStart w:id="7" w:name="_Toc97734988"/>
      <w:r>
        <w:t>2</w:t>
      </w:r>
      <w:r w:rsidR="00CA7A90">
        <w:t>.</w:t>
      </w:r>
      <w:r w:rsidR="00397CE2">
        <w:t xml:space="preserve"> Algemene beschrijving</w:t>
      </w:r>
      <w:bookmarkEnd w:id="7"/>
    </w:p>
    <w:p w14:paraId="18B74904" w14:textId="0509265E" w:rsidR="00397CE2" w:rsidRDefault="006A2BF2" w:rsidP="00640F36">
      <w:pPr>
        <w:pStyle w:val="Kop3"/>
      </w:pPr>
      <w:bookmarkStart w:id="8" w:name="_Toc97734989"/>
      <w:r>
        <w:t>2.1</w:t>
      </w:r>
      <w:r w:rsidR="00CA7A90">
        <w:t>.</w:t>
      </w:r>
      <w:r w:rsidR="0030797B">
        <w:t xml:space="preserve"> P</w:t>
      </w:r>
      <w:r w:rsidR="00DE14F7">
        <w:t>roduct</w:t>
      </w:r>
      <w:r w:rsidR="008A07C3">
        <w:t xml:space="preserve"> details</w:t>
      </w:r>
      <w:bookmarkEnd w:id="8"/>
    </w:p>
    <w:p w14:paraId="047684D6" w14:textId="5BEFA40B" w:rsidR="008A07C3" w:rsidRDefault="008A07C3" w:rsidP="008A07C3">
      <w:r>
        <w:t>De projectdatabase</w:t>
      </w:r>
      <w:r w:rsidR="00DE14F7">
        <w:t xml:space="preserve"> zal aan de hand van verschillende tabellen die een onderlinge relatie delen de data van verschillende projecten opslaan. Deze projecten hebben een ID die zal worden gebruikt binnen alle andere tabellen als foreign key.</w:t>
      </w:r>
    </w:p>
    <w:p w14:paraId="29C92AD5" w14:textId="4B11A87C" w:rsidR="0030797B" w:rsidRDefault="006A2BF2" w:rsidP="00640F36">
      <w:pPr>
        <w:pStyle w:val="Kop3"/>
      </w:pPr>
      <w:bookmarkStart w:id="9" w:name="_Toc97734990"/>
      <w:r>
        <w:t>2.2</w:t>
      </w:r>
      <w:r w:rsidR="00CA7A90">
        <w:t>.</w:t>
      </w:r>
      <w:r w:rsidR="00ED7432">
        <w:t xml:space="preserve"> </w:t>
      </w:r>
      <w:r w:rsidR="00EA1182">
        <w:t>R</w:t>
      </w:r>
      <w:r w:rsidR="00ED7432">
        <w:t>equirements</w:t>
      </w:r>
      <w:bookmarkEnd w:id="9"/>
    </w:p>
    <w:p w14:paraId="7362C8DD" w14:textId="511813DC" w:rsidR="00ED7432" w:rsidRDefault="00D80264" w:rsidP="00640F36">
      <w:pPr>
        <w:pStyle w:val="Kop4"/>
      </w:pPr>
      <w:r>
        <w:t>Project verslag</w:t>
      </w:r>
    </w:p>
    <w:p w14:paraId="23BECCB2" w14:textId="1593F8F6" w:rsidR="00AA09A9" w:rsidRPr="00AA09A9" w:rsidRDefault="00AA09A9" w:rsidP="00AA09A9">
      <w:r>
        <w:t xml:space="preserve">De gebruiken kan een verslag opstellen </w:t>
      </w:r>
      <w:r w:rsidR="00271A61">
        <w:t>van het project. Hierin kan onderzoek in worden gedocumenteerd of iets anders. Dit is een plain tekst document waar verschillende tekst stijlen kunnen voorkomen.</w:t>
      </w:r>
      <w:r w:rsidR="007078CC">
        <w:t xml:space="preserve"> Alles kan hierin getypt worden zonder dat het door de server wordt uitgevoerd. Dit elimineert de optie om </w:t>
      </w:r>
      <w:r w:rsidR="005C6FF3">
        <w:t>foutieve</w:t>
      </w:r>
      <w:r w:rsidR="007078CC">
        <w:t xml:space="preserve"> code in de </w:t>
      </w:r>
      <w:r w:rsidR="005C6FF3">
        <w:t>website applicatie te injecteren. Ook bevat het de functie om automatisch op te slaan wanneer er een bewerking plaatsvind</w:t>
      </w:r>
      <w:r w:rsidR="00D755B9">
        <w:t>. Wanneer het opslaan of het uitlezen van het document mislukt zal er een duidelijke rode foutbalk verschijnen boven in het scherm met een unieke foutcode en de tekst die gekoppeld is aan deze unieke foutcode.</w:t>
      </w:r>
    </w:p>
    <w:p w14:paraId="4BBCC643" w14:textId="77777777" w:rsidR="008F31EF" w:rsidRDefault="008F31EF" w:rsidP="00640F36">
      <w:pPr>
        <w:pStyle w:val="Kop4"/>
        <w:rPr>
          <w:noProof/>
        </w:rPr>
      </w:pPr>
      <w:r>
        <w:rPr>
          <w:noProof/>
        </w:rPr>
        <w:t>Taken</w:t>
      </w:r>
    </w:p>
    <w:p w14:paraId="3B6C1F10" w14:textId="5AE847BD" w:rsidR="00BD2E65" w:rsidRDefault="008B1D0F" w:rsidP="008F31EF">
      <w:pPr>
        <w:rPr>
          <w:noProof/>
        </w:rPr>
      </w:pPr>
      <w:r>
        <w:rPr>
          <w:noProof/>
        </w:rPr>
        <w:t xml:space="preserve">De gebruiker moet de mogelijkheid hebben om verschillende taken aan te maken. </w:t>
      </w:r>
      <w:r w:rsidR="002963C7">
        <w:rPr>
          <w:noProof/>
        </w:rPr>
        <w:t xml:space="preserve">Naast taken moet hij ook statussen voor deze taken aan kunnen maken, bijvoorbeeld to-do, doing en done. Deze taken kunnen een deadline hebben </w:t>
      </w:r>
      <w:r w:rsidR="00F735B7">
        <w:rPr>
          <w:noProof/>
        </w:rPr>
        <w:t xml:space="preserve">en deze deadlines kunnen aan een agenda worden bekeken. </w:t>
      </w:r>
      <w:r w:rsidR="001211C6">
        <w:rPr>
          <w:noProof/>
        </w:rPr>
        <w:t>Ook kan een gebruiker een beschrijving bij een taak zetten.</w:t>
      </w:r>
    </w:p>
    <w:p w14:paraId="1C150FA1" w14:textId="620F6D72" w:rsidR="001211C6" w:rsidRDefault="001211C6" w:rsidP="008F31EF">
      <w:pPr>
        <w:rPr>
          <w:noProof/>
        </w:rPr>
      </w:pPr>
      <w:r>
        <w:rPr>
          <w:noProof/>
        </w:rPr>
        <w:lastRenderedPageBreak/>
        <w:t xml:space="preserve">De taak namen mogen geen speciale tekens bevatten bahalve </w:t>
      </w:r>
      <w:r w:rsidR="005A7FC5">
        <w:rPr>
          <w:noProof/>
        </w:rPr>
        <w:t>vraagtekens en uitroeptekens. Verder mogen de titels een beperkte lengte van 50 tekens bevatten. Wanneer de gebruiker meer informatie bij een taak wil opslaan zal dit in de beschrijving gezet moeten worden. De beschrijving mag ook geen special tekens bevatten behalve een uitroepteken of een vraagteken.</w:t>
      </w:r>
    </w:p>
    <w:p w14:paraId="04E68E40" w14:textId="1A821042" w:rsidR="00AD7DEB" w:rsidRDefault="00AD7DEB" w:rsidP="008F31EF">
      <w:pPr>
        <w:rPr>
          <w:noProof/>
        </w:rPr>
      </w:pPr>
      <w:r>
        <w:rPr>
          <w:noProof/>
        </w:rPr>
        <w:t xml:space="preserve">Wanneer een taak niet aangemaakt kan worden door bekende redenen, bijvoorbeeld een verkeerde datum (die al is verlopen) of een verkeerde titel of beschrijving zal dit direc tijdens de </w:t>
      </w:r>
      <w:r w:rsidR="00BE0827">
        <w:rPr>
          <w:noProof/>
        </w:rPr>
        <w:t>invoer duidelijk worden gemaakt door middel van rode letters onder de invoer. Wanneer het niet aangemaakt of bewerkt kan worden door onbekende redenen zal er een rode balk verschijnen</w:t>
      </w:r>
      <w:r w:rsidR="000C05EE">
        <w:rPr>
          <w:noProof/>
        </w:rPr>
        <w:t xml:space="preserve"> binnen de modal die wederom een error code geeft met de corosponderende tekst.</w:t>
      </w:r>
    </w:p>
    <w:p w14:paraId="16E18E51" w14:textId="00F9EBC7" w:rsidR="0015579B" w:rsidRPr="0015579B" w:rsidRDefault="00BD2E65" w:rsidP="00640F36">
      <w:pPr>
        <w:pStyle w:val="Kop4"/>
        <w:rPr>
          <w:noProof/>
        </w:rPr>
      </w:pPr>
      <w:r>
        <w:rPr>
          <w:noProof/>
        </w:rPr>
        <w:t>Files</w:t>
      </w:r>
    </w:p>
    <w:p w14:paraId="09CAAF52" w14:textId="24A875CB" w:rsidR="003865BA" w:rsidRDefault="00BD2E65" w:rsidP="003865BA">
      <w:r>
        <w:t xml:space="preserve">Een gebruiker moet verschillende bestanden kunnen uploaden. Deze bestanden moeten daarnaast te in mappen te plaatsen zijn om ze te ordenen. Ook moet de gebruiker zelf tekst bestanden kunnen aanmaken </w:t>
      </w:r>
      <w:r w:rsidR="001A7ABF">
        <w:t>en deze moeten net als het project verslag voorzien zijn van verschillende tekst stijlen. En ten derde moet een gebruiker bestanden kunnen verwijderen</w:t>
      </w:r>
      <w:r w:rsidR="00EE18B7">
        <w:t>. Daarnaast moet de naam van een bestand aangepast kunnen worden en bestaande bestanden moeten bewerkt kunnen worden.</w:t>
      </w:r>
      <w:r w:rsidR="0015579B">
        <w:t xml:space="preserve"> Aan de hand van het mime type zal er een icon worden gekozen voor het bestand.</w:t>
      </w:r>
    </w:p>
    <w:p w14:paraId="3C20A3E0" w14:textId="7060E13A" w:rsidR="002B5AE3" w:rsidRDefault="0015579B" w:rsidP="003865BA">
      <w:r>
        <w:t xml:space="preserve">De namen van de bestanden en mappen mogen geen speciale tekens bevatten. Behalve een punt voor het Mime type. </w:t>
      </w:r>
      <w:r w:rsidR="002B5AE3">
        <w:t>Binnen de file mag alles geplaats worden. Dit zal door de server niet geïnterpreteerd worden als code en daardoor ook niet uitgevoerd.</w:t>
      </w:r>
      <w:r w:rsidR="00B77728">
        <w:t xml:space="preserve"> Bestanden mogen enkel een beperkte grootte hebben, op deze manier zal de opslag niet te snel vol staan en </w:t>
      </w:r>
      <w:r w:rsidR="00FD718C">
        <w:t>zal het uploaden ook sneller gaan.</w:t>
      </w:r>
    </w:p>
    <w:p w14:paraId="4FAD6BE0" w14:textId="777FE3BE" w:rsidR="00FD718C" w:rsidRDefault="00FD718C" w:rsidP="003865BA">
      <w:r>
        <w:t xml:space="preserve">Wanneer er een foutieve titel aan een map of bestand word gegeven zal dit bij de invoer al duidelijk gemaakt worden doormiddel van een rode tekst onder de invoer balk. Wanneer een bestand te groot is zal er bij het bestand upload scherm een rode tekst verschijnen met </w:t>
      </w:r>
      <w:r w:rsidR="004E56E2">
        <w:t>de desbetreffende error. Wanneer er een onbekende fout is bij het uploaden zal dit door middel van een rode balk bekend worden gemaakt met een error code en een korte beschrijving van de code.</w:t>
      </w:r>
    </w:p>
    <w:p w14:paraId="672B34DC" w14:textId="2E9D7344" w:rsidR="003865BA" w:rsidRDefault="003865BA" w:rsidP="00640F36">
      <w:pPr>
        <w:pStyle w:val="Kop4"/>
      </w:pPr>
      <w:r>
        <w:t>Beschrijving</w:t>
      </w:r>
    </w:p>
    <w:p w14:paraId="15AFDD4E" w14:textId="77777777" w:rsidR="00BE6184" w:rsidRDefault="00BD030D" w:rsidP="003865BA">
      <w:r>
        <w:t xml:space="preserve">Een project kan een beschrijving hebben. Deze word enkel weergegeven bij het project overzicht. </w:t>
      </w:r>
    </w:p>
    <w:p w14:paraId="695BBFDB" w14:textId="533628C7" w:rsidR="003865BA" w:rsidRDefault="00BD030D" w:rsidP="003865BA">
      <w:r>
        <w:t xml:space="preserve">Een gebruiker kan hier </w:t>
      </w:r>
      <w:r w:rsidR="00BE6184">
        <w:t>geen tekens invoeren die kunnen leiden tot foutieve code.</w:t>
      </w:r>
      <w:r w:rsidR="0002539F">
        <w:t xml:space="preserve"> Wanneer dit wel het geval is zal er geen error komen. Maar zal de tekst zonder speciale tekens worden opgeslagen.</w:t>
      </w:r>
    </w:p>
    <w:p w14:paraId="5FC74CC8" w14:textId="2B681AE8" w:rsidR="0088435F" w:rsidRDefault="0088435F" w:rsidP="003865BA">
      <w:r>
        <w:t>Wanneer er een onbekende fout optreed bij het opslaan zal dit door middel van een rode balk boven aan het scherm bekend worden gemaakt Wederom met een error code en een korte beschrijving hierbij.</w:t>
      </w:r>
    </w:p>
    <w:p w14:paraId="1DED2841" w14:textId="6F601EBA" w:rsidR="00A438F0" w:rsidRDefault="00A438F0" w:rsidP="00640F36">
      <w:pPr>
        <w:pStyle w:val="Kop4"/>
      </w:pPr>
      <w:r>
        <w:lastRenderedPageBreak/>
        <w:t>Links</w:t>
      </w:r>
    </w:p>
    <w:p w14:paraId="57BE05F1" w14:textId="0022EEDE" w:rsidR="00597ECC" w:rsidRDefault="00A438F0" w:rsidP="00A438F0">
      <w:r>
        <w:t>Een gebruiker moet de mogelijkheid hebben om links van webpagina’s op te slaan. Wanneer er op een van deze links geklikt wordt zal hij doorverwezen worden in een nieuw tabblad naar de desbetreffende internet pagina. Deze links moeten ook weer verwijderd of aangepast moeten kunnen worden.</w:t>
      </w:r>
    </w:p>
    <w:p w14:paraId="5732613C" w14:textId="2EE167A1" w:rsidR="00597ECC" w:rsidRDefault="00597ECC" w:rsidP="00A438F0">
      <w:r>
        <w:t xml:space="preserve">Hier mogen </w:t>
      </w:r>
      <w:r w:rsidR="00B101CD">
        <w:t xml:space="preserve">enkel teksten worden ingevoerd die een valide url zijn. Wanneer dit niet het geval is kan de link niet worden opgeslagen en zal er onder de link invoer een rode tekst verschijnen met </w:t>
      </w:r>
      <w:r w:rsidR="00DE30A9">
        <w:t>de vraag een valide url in te vullen.</w:t>
      </w:r>
      <w:r w:rsidR="004363DC">
        <w:t xml:space="preserve"> Ook de naam van het item mag geen speciale tekens bevatten en dit word direct bij invoer gecheckt. </w:t>
      </w:r>
      <w:r w:rsidR="00F91E87">
        <w:t>Wanneer er een foutieve invoer is zal dit direct onder de invoer bekend worden gemaakt door middel van een rode tekst.</w:t>
      </w:r>
    </w:p>
    <w:p w14:paraId="33414AF4" w14:textId="00252772" w:rsidR="00A438F0" w:rsidRDefault="00A438F0" w:rsidP="00640F36">
      <w:pPr>
        <w:pStyle w:val="Kop4"/>
      </w:pPr>
      <w:r>
        <w:t>Herinneringen</w:t>
      </w:r>
    </w:p>
    <w:p w14:paraId="0776D725" w14:textId="0021623C" w:rsidR="00C015B9" w:rsidRDefault="00A438F0" w:rsidP="00C015B9">
      <w:r>
        <w:t>Een gebruiker moet herinneringen aan kunnen maken. Deze kan dan op interval en tijd worden ingesteld om aan het project te werken, of om voor een bepaalde tijd een taak af te hebben. Daarnaast moet er een deadline herinnering ingesteld</w:t>
      </w:r>
      <w:r w:rsidR="00314674">
        <w:t xml:space="preserve"> kunnen worden.</w:t>
      </w:r>
    </w:p>
    <w:p w14:paraId="1BC25757" w14:textId="5149AAAA" w:rsidR="00205884" w:rsidRDefault="00205884" w:rsidP="00C015B9">
      <w:r>
        <w:t>De data die bij deze herinneringen word ingevuld moeten in de toekomst liggen. Wanneer dit niet het geval is zal er direct een foutmelding onder de invoeg gegeven worden in rode tekst.</w:t>
      </w:r>
      <w:r w:rsidR="0061610C">
        <w:t xml:space="preserve"> Wanneer er door een onbekende fout geen herinnering kan worden toegevoegd zal er boven aan de pagina een rode fout</w:t>
      </w:r>
      <w:r w:rsidR="00A919C7">
        <w:t>balk worden weer gegeven met een foutcode en een tekst.</w:t>
      </w:r>
    </w:p>
    <w:p w14:paraId="604C88F1" w14:textId="47368F42" w:rsidR="00402695" w:rsidRDefault="00402695" w:rsidP="00640F36">
      <w:pPr>
        <w:pStyle w:val="Kop4"/>
      </w:pPr>
      <w:r>
        <w:t>Sprints</w:t>
      </w:r>
    </w:p>
    <w:p w14:paraId="1322A175" w14:textId="1D3B53BB" w:rsidR="00402695" w:rsidRDefault="00402695" w:rsidP="00402695">
      <w:r>
        <w:t xml:space="preserve">Een gebruiker moet sprints kunnen aanmaken. Deze sprint kan dan een duur hebben waarna de volgende sprint start tot dat het project ten einde loopt. Aan deze sprint kunnen van taken </w:t>
      </w:r>
      <w:r w:rsidR="00B5236C">
        <w:t>worden toebedeeld die aan het einde van de sprint af moeten zijn.</w:t>
      </w:r>
    </w:p>
    <w:p w14:paraId="0807EF19" w14:textId="23516F0E" w:rsidR="0087542E" w:rsidRDefault="0087542E" w:rsidP="00402695">
      <w:r>
        <w:t xml:space="preserve">Een sprint </w:t>
      </w:r>
      <w:r w:rsidR="00BB1220">
        <w:t>duur mag geen negatieve waarde hebben. Ook mag het niet boven een bepaalde waarden liggen. Wanneer dit wel het geval is krijg een direct een rode foutmelding.</w:t>
      </w:r>
    </w:p>
    <w:p w14:paraId="7D845A09" w14:textId="2525F79F" w:rsidR="005D29FE" w:rsidRDefault="005D29FE" w:rsidP="00640F36">
      <w:pPr>
        <w:pStyle w:val="Kop4"/>
      </w:pPr>
      <w:r>
        <w:t>Agenda</w:t>
      </w:r>
    </w:p>
    <w:p w14:paraId="2CF3BFAC" w14:textId="4AF96783" w:rsidR="002147EE" w:rsidRDefault="005D29FE" w:rsidP="005D29FE">
      <w:r>
        <w:t xml:space="preserve">Een gebruiker moet de mogelijkheid hebben om alle data die hij op slaat bij bijvoorbeeld taken, herinneringen en sprints </w:t>
      </w:r>
      <w:r w:rsidR="00427ACE">
        <w:t>in een agenda te zien. Ook kan de gebruiker van zelf agenda items aanmaken met weer individuele herinneringen.</w:t>
      </w:r>
    </w:p>
    <w:p w14:paraId="52AB37C6" w14:textId="77777777" w:rsidR="00A71193" w:rsidRDefault="00A71193">
      <w:pPr>
        <w:rPr>
          <w:rFonts w:asciiTheme="majorHAnsi" w:eastAsiaTheme="majorEastAsia" w:hAnsiTheme="majorHAnsi" w:cstheme="majorBidi"/>
          <w:noProof/>
          <w:color w:val="004F5B" w:themeColor="accent1" w:themeShade="7F"/>
          <w:sz w:val="24"/>
          <w:szCs w:val="24"/>
        </w:rPr>
      </w:pPr>
      <w:r>
        <w:rPr>
          <w:noProof/>
        </w:rPr>
        <w:br w:type="page"/>
      </w:r>
    </w:p>
    <w:p w14:paraId="17EDB107" w14:textId="6AECAF7F" w:rsidR="00A71193" w:rsidRDefault="006A2BF2" w:rsidP="00A71193">
      <w:pPr>
        <w:pStyle w:val="Kop2"/>
        <w:rPr>
          <w:noProof/>
        </w:rPr>
      </w:pPr>
      <w:bookmarkStart w:id="10" w:name="_Toc97734991"/>
      <w:r>
        <w:rPr>
          <w:noProof/>
        </w:rPr>
        <w:lastRenderedPageBreak/>
        <w:t>2.3</w:t>
      </w:r>
      <w:r w:rsidR="00CA7A90">
        <w:rPr>
          <w:noProof/>
        </w:rPr>
        <w:t>.</w:t>
      </w:r>
      <w:r w:rsidR="00F97806">
        <w:rPr>
          <w:noProof/>
        </w:rPr>
        <w:t xml:space="preserve"> Requirements</w:t>
      </w:r>
      <w:bookmarkEnd w:id="10"/>
    </w:p>
    <w:p w14:paraId="69991CF3" w14:textId="6D44C068" w:rsidR="00A71193" w:rsidRDefault="00A71193" w:rsidP="00A71193">
      <w:pPr>
        <w:pStyle w:val="Kop3"/>
      </w:pPr>
      <w:bookmarkStart w:id="11" w:name="_Toc97734992"/>
      <w:r>
        <w:t>Must have</w:t>
      </w:r>
      <w:bookmarkEnd w:id="11"/>
    </w:p>
    <w:p w14:paraId="01963AA4" w14:textId="45505FE4" w:rsidR="00A71193" w:rsidRDefault="00A71193" w:rsidP="00A71193">
      <w:pPr>
        <w:pStyle w:val="Lijstalinea"/>
        <w:numPr>
          <w:ilvl w:val="0"/>
          <w:numId w:val="19"/>
        </w:numPr>
      </w:pPr>
      <w:r>
        <w:t>Een gebruiker kan inloggen</w:t>
      </w:r>
    </w:p>
    <w:p w14:paraId="377B7802" w14:textId="6651E938" w:rsidR="00AD0E41" w:rsidRDefault="00AD0E41" w:rsidP="00AD0E41">
      <w:pPr>
        <w:pStyle w:val="Lijstalinea"/>
        <w:numPr>
          <w:ilvl w:val="1"/>
          <w:numId w:val="19"/>
        </w:numPr>
      </w:pPr>
      <w:r>
        <w:t>Als project manager wil ik in kunnen loggen om mijn projecten te beschermen tegen de buitenwereld.</w:t>
      </w:r>
    </w:p>
    <w:p w14:paraId="326557E3" w14:textId="77777777" w:rsidR="00AD0E41" w:rsidRDefault="00AD0E41" w:rsidP="00AD0E41">
      <w:pPr>
        <w:pStyle w:val="Lijstalinea"/>
        <w:numPr>
          <w:ilvl w:val="0"/>
          <w:numId w:val="19"/>
        </w:numPr>
      </w:pPr>
      <w:r>
        <w:t>Een gebruiker kan projecten aanmaken</w:t>
      </w:r>
    </w:p>
    <w:p w14:paraId="74E95BB4" w14:textId="77777777" w:rsidR="00AD0E41" w:rsidRDefault="00AD0E41" w:rsidP="00AD0E41">
      <w:pPr>
        <w:pStyle w:val="Lijstalinea"/>
        <w:numPr>
          <w:ilvl w:val="1"/>
          <w:numId w:val="19"/>
        </w:numPr>
      </w:pPr>
      <w:r>
        <w:t>Als project manager wil ik een nieuw project aan kunnen maken om project details in op te slaan</w:t>
      </w:r>
    </w:p>
    <w:p w14:paraId="69EA0CE5" w14:textId="77777777" w:rsidR="00AD0E41" w:rsidRDefault="00AD0E41" w:rsidP="00AD0E41">
      <w:pPr>
        <w:pStyle w:val="Lijstalinea"/>
        <w:numPr>
          <w:ilvl w:val="0"/>
          <w:numId w:val="19"/>
        </w:numPr>
      </w:pPr>
      <w:r>
        <w:t>Een gebruiker kan projecten verwijderen</w:t>
      </w:r>
    </w:p>
    <w:p w14:paraId="52FDA633" w14:textId="7250937D" w:rsidR="00AD0E41" w:rsidRDefault="00AD0E41" w:rsidP="00AD0E41">
      <w:pPr>
        <w:pStyle w:val="Lijstalinea"/>
        <w:numPr>
          <w:ilvl w:val="1"/>
          <w:numId w:val="19"/>
        </w:numPr>
      </w:pPr>
      <w:r>
        <w:t>Als project manager wil ik een project die niet meer gebruikt wordt of waar de development mee gestopt is kunnen verwijderen om mijn account schoon en opgeruimd te houden.</w:t>
      </w:r>
    </w:p>
    <w:p w14:paraId="13D64E34" w14:textId="77777777" w:rsidR="00394D01" w:rsidRDefault="00394D01" w:rsidP="00394D01">
      <w:pPr>
        <w:pStyle w:val="Lijstalinea"/>
        <w:numPr>
          <w:ilvl w:val="0"/>
          <w:numId w:val="19"/>
        </w:numPr>
      </w:pPr>
      <w:r>
        <w:t>Een gebruiker kan een project een naam geven</w:t>
      </w:r>
    </w:p>
    <w:p w14:paraId="183712BB" w14:textId="36F49DBF" w:rsidR="00394D01" w:rsidRDefault="00394D01" w:rsidP="00394D01">
      <w:pPr>
        <w:pStyle w:val="Lijstalinea"/>
        <w:numPr>
          <w:ilvl w:val="1"/>
          <w:numId w:val="19"/>
        </w:numPr>
      </w:pPr>
      <w:r>
        <w:t>Als project manager wil ik een project een naam geven om te weten wat het project is en om het te onderscheiden van andere projecten</w:t>
      </w:r>
    </w:p>
    <w:p w14:paraId="0D9DF1BE" w14:textId="77777777" w:rsidR="002C38E5" w:rsidRDefault="002C38E5" w:rsidP="002C38E5">
      <w:pPr>
        <w:pStyle w:val="Lijstalinea"/>
        <w:numPr>
          <w:ilvl w:val="0"/>
          <w:numId w:val="19"/>
        </w:numPr>
      </w:pPr>
      <w:r>
        <w:t>Een gebruiker kan sprints een duur geven</w:t>
      </w:r>
    </w:p>
    <w:p w14:paraId="7F4FCEA0" w14:textId="77777777" w:rsidR="002C38E5" w:rsidRDefault="002C38E5" w:rsidP="002C38E5">
      <w:pPr>
        <w:pStyle w:val="Lijstalinea"/>
        <w:numPr>
          <w:ilvl w:val="1"/>
          <w:numId w:val="19"/>
        </w:numPr>
      </w:pPr>
      <w:r>
        <w:t>Als project manager wil ik de mogelijkheid hebben om sprints een bepaalde duur te geven om zo mijn taken goed geordend in het tijdsbestek wat ik wil te kunnen doen</w:t>
      </w:r>
    </w:p>
    <w:p w14:paraId="75B4C493" w14:textId="77777777" w:rsidR="002C38E5" w:rsidRDefault="002C38E5" w:rsidP="002C38E5">
      <w:pPr>
        <w:pStyle w:val="Lijstalinea"/>
        <w:numPr>
          <w:ilvl w:val="0"/>
          <w:numId w:val="19"/>
        </w:numPr>
      </w:pPr>
      <w:r>
        <w:t>Een gebruiker kan taken aanmaken</w:t>
      </w:r>
    </w:p>
    <w:p w14:paraId="32E63C81" w14:textId="77777777" w:rsidR="002C38E5" w:rsidRDefault="002C38E5" w:rsidP="002C38E5">
      <w:pPr>
        <w:pStyle w:val="Lijstalinea"/>
        <w:numPr>
          <w:ilvl w:val="1"/>
          <w:numId w:val="19"/>
        </w:numPr>
      </w:pPr>
      <w:r>
        <w:t>Als project manager wil ik taken aan kunnen maken om op een rij te zetten wat er allemaal moet gebeuren</w:t>
      </w:r>
    </w:p>
    <w:p w14:paraId="45ABF981" w14:textId="77777777" w:rsidR="002C38E5" w:rsidRDefault="002C38E5" w:rsidP="002C38E5">
      <w:pPr>
        <w:pStyle w:val="Lijstalinea"/>
        <w:numPr>
          <w:ilvl w:val="0"/>
          <w:numId w:val="19"/>
        </w:numPr>
      </w:pPr>
      <w:r>
        <w:t>Een gebruiker kan taken bewerken</w:t>
      </w:r>
    </w:p>
    <w:p w14:paraId="61547603" w14:textId="5CE71B0F" w:rsidR="002C38E5" w:rsidRDefault="002C38E5" w:rsidP="002C38E5">
      <w:pPr>
        <w:pStyle w:val="Lijstalinea"/>
        <w:numPr>
          <w:ilvl w:val="1"/>
          <w:numId w:val="19"/>
        </w:numPr>
      </w:pPr>
      <w:r>
        <w:t>Als project manager of developer wil ik de naam van een taak kunnen bewerken om eventuele fouten op te lossen</w:t>
      </w:r>
    </w:p>
    <w:p w14:paraId="6CDA92A8" w14:textId="77777777" w:rsidR="002C38E5" w:rsidRDefault="002C38E5" w:rsidP="002C38E5">
      <w:pPr>
        <w:pStyle w:val="Lijstalinea"/>
        <w:numPr>
          <w:ilvl w:val="0"/>
          <w:numId w:val="19"/>
        </w:numPr>
      </w:pPr>
      <w:r>
        <w:t>Een gebruiker kan taken verwijderen</w:t>
      </w:r>
    </w:p>
    <w:p w14:paraId="18391BE3" w14:textId="77777777" w:rsidR="002C38E5" w:rsidRDefault="002C38E5" w:rsidP="002C38E5">
      <w:pPr>
        <w:pStyle w:val="Lijstalinea"/>
        <w:numPr>
          <w:ilvl w:val="1"/>
          <w:numId w:val="19"/>
        </w:numPr>
      </w:pPr>
      <w:r>
        <w:t>Als project manager wil ik onnodige taken of outdated taken kunnen verwijderen om de werkomgeving schoon te houden.</w:t>
      </w:r>
    </w:p>
    <w:p w14:paraId="61EF99D2" w14:textId="77777777" w:rsidR="002C38E5" w:rsidRDefault="002C38E5" w:rsidP="002C38E5">
      <w:pPr>
        <w:pStyle w:val="Lijstalinea"/>
        <w:numPr>
          <w:ilvl w:val="0"/>
          <w:numId w:val="19"/>
        </w:numPr>
      </w:pPr>
      <w:r>
        <w:t>Een gebruiker kan taken in sprints inplannen</w:t>
      </w:r>
    </w:p>
    <w:p w14:paraId="3FECFCA2" w14:textId="77777777" w:rsidR="002C38E5" w:rsidRDefault="002C38E5" w:rsidP="002C38E5">
      <w:pPr>
        <w:pStyle w:val="Lijstalinea"/>
        <w:numPr>
          <w:ilvl w:val="1"/>
          <w:numId w:val="19"/>
        </w:numPr>
      </w:pPr>
      <w:r>
        <w:t>Als project manager wil ik taken in kunnen plannen in sprint planningen om te weten wanneer de taak aan de beurt komt.</w:t>
      </w:r>
    </w:p>
    <w:p w14:paraId="01A4A98C" w14:textId="77777777" w:rsidR="002C38E5" w:rsidRDefault="002C38E5" w:rsidP="002C38E5">
      <w:pPr>
        <w:pStyle w:val="Lijstalinea"/>
        <w:numPr>
          <w:ilvl w:val="0"/>
          <w:numId w:val="19"/>
        </w:numPr>
      </w:pPr>
      <w:r>
        <w:t>Een gebruiker kan taken uit de planning verwijderen</w:t>
      </w:r>
    </w:p>
    <w:p w14:paraId="25091968" w14:textId="77777777" w:rsidR="002C38E5" w:rsidRDefault="002C38E5" w:rsidP="002C38E5">
      <w:pPr>
        <w:pStyle w:val="Lijstalinea"/>
        <w:numPr>
          <w:ilvl w:val="1"/>
          <w:numId w:val="19"/>
        </w:numPr>
      </w:pPr>
      <w:r>
        <w:t>Als project manager wil ik taken uit te planning kunnen verwijderen om eventuele fouten op te lossen of om oude taken weg te halen.</w:t>
      </w:r>
    </w:p>
    <w:p w14:paraId="69207170" w14:textId="77777777" w:rsidR="002C38E5" w:rsidRDefault="002C38E5" w:rsidP="002C38E5">
      <w:pPr>
        <w:pStyle w:val="Lijstalinea"/>
        <w:numPr>
          <w:ilvl w:val="0"/>
          <w:numId w:val="19"/>
        </w:numPr>
      </w:pPr>
      <w:r>
        <w:t>Een gebruiker kan van sprint weergave wijzigen, uur planning / dag planning / week planning / sprint duur planning</w:t>
      </w:r>
    </w:p>
    <w:p w14:paraId="2905F09B" w14:textId="3D31F81D" w:rsidR="002C38E5" w:rsidRDefault="002C38E5" w:rsidP="002C38E5">
      <w:pPr>
        <w:pStyle w:val="Lijstalinea"/>
        <w:numPr>
          <w:ilvl w:val="1"/>
          <w:numId w:val="19"/>
        </w:numPr>
      </w:pPr>
      <w:r>
        <w:t>Als project manager of developer wil ik de weergaven van mijn planning kunnen veranderen om een duidelijker beeld te krijgen van de werkzaamheden en taken</w:t>
      </w:r>
    </w:p>
    <w:p w14:paraId="2F2E6F6F" w14:textId="0FFEBCCD" w:rsidR="00A975CF" w:rsidRDefault="00AD0E41" w:rsidP="00A975CF">
      <w:pPr>
        <w:pStyle w:val="Kop3"/>
      </w:pPr>
      <w:bookmarkStart w:id="12" w:name="_Toc97734993"/>
      <w:r>
        <w:t>Should have</w:t>
      </w:r>
      <w:bookmarkEnd w:id="12"/>
    </w:p>
    <w:p w14:paraId="518C8118" w14:textId="77777777" w:rsidR="00394D01" w:rsidRDefault="00394D01" w:rsidP="00394D01">
      <w:pPr>
        <w:pStyle w:val="Lijstalinea"/>
        <w:numPr>
          <w:ilvl w:val="0"/>
          <w:numId w:val="18"/>
        </w:numPr>
      </w:pPr>
      <w:r>
        <w:t>Een gebruiker kan een project een beschrijving geven</w:t>
      </w:r>
    </w:p>
    <w:p w14:paraId="3A9DC49D" w14:textId="140DCE6B" w:rsidR="00394D01" w:rsidRDefault="00394D01" w:rsidP="00394D01">
      <w:pPr>
        <w:pStyle w:val="Lijstalinea"/>
        <w:numPr>
          <w:ilvl w:val="1"/>
          <w:numId w:val="18"/>
        </w:numPr>
      </w:pPr>
      <w:r>
        <w:lastRenderedPageBreak/>
        <w:t>Als project manager wil ik een project een beschrijving kunnen geven om een beter beeld te krijgen en te geven aan developers over wat het project precies inhoudt</w:t>
      </w:r>
    </w:p>
    <w:p w14:paraId="2C1F83B8" w14:textId="77777777" w:rsidR="00C43930" w:rsidRDefault="00C43930" w:rsidP="00C43930">
      <w:pPr>
        <w:pStyle w:val="Lijstalinea"/>
        <w:numPr>
          <w:ilvl w:val="0"/>
          <w:numId w:val="18"/>
        </w:numPr>
      </w:pPr>
      <w:r>
        <w:t>Een gebruiker kan een project naam veranderen</w:t>
      </w:r>
    </w:p>
    <w:p w14:paraId="70B4AA9F" w14:textId="022A29E2" w:rsidR="00C43930" w:rsidRDefault="00C43930" w:rsidP="00C43930">
      <w:pPr>
        <w:pStyle w:val="Lijstalinea"/>
        <w:numPr>
          <w:ilvl w:val="1"/>
          <w:numId w:val="18"/>
        </w:numPr>
      </w:pPr>
      <w:r>
        <w:t>Als project manager wil ik de naam van mijn project kunnen veranderen om eventuele fouten op te lossen, of veranderingen door te voeren</w:t>
      </w:r>
    </w:p>
    <w:p w14:paraId="0056A9AE" w14:textId="77777777" w:rsidR="00C43930" w:rsidRDefault="00C43930" w:rsidP="00C43930">
      <w:pPr>
        <w:pStyle w:val="Lijstalinea"/>
        <w:numPr>
          <w:ilvl w:val="0"/>
          <w:numId w:val="18"/>
        </w:numPr>
      </w:pPr>
      <w:r>
        <w:t>Een gebruiker kan een project beschrijving veranderen</w:t>
      </w:r>
    </w:p>
    <w:p w14:paraId="26956A5E" w14:textId="2454CC1B" w:rsidR="00C43930" w:rsidRDefault="00C43930" w:rsidP="00C43930">
      <w:pPr>
        <w:pStyle w:val="Lijstalinea"/>
        <w:numPr>
          <w:ilvl w:val="1"/>
          <w:numId w:val="18"/>
        </w:numPr>
      </w:pPr>
      <w:r>
        <w:t>Als project manager wil ik de beschrijving van een project veranderen om eventuele fouten op te lossen of om een aanpassing te maken wanneer de project details veranderen</w:t>
      </w:r>
    </w:p>
    <w:p w14:paraId="09933BA6" w14:textId="77777777" w:rsidR="00384E67" w:rsidRDefault="00384E67" w:rsidP="00384E67">
      <w:pPr>
        <w:pStyle w:val="Lijstalinea"/>
        <w:numPr>
          <w:ilvl w:val="0"/>
          <w:numId w:val="18"/>
        </w:numPr>
      </w:pPr>
      <w:r>
        <w:t>Een gebruiker kan bestanden verwijderen</w:t>
      </w:r>
    </w:p>
    <w:p w14:paraId="706406F9" w14:textId="77777777" w:rsidR="00384E67" w:rsidRDefault="00384E67" w:rsidP="00384E67">
      <w:pPr>
        <w:pStyle w:val="Lijstalinea"/>
        <w:numPr>
          <w:ilvl w:val="1"/>
          <w:numId w:val="18"/>
        </w:numPr>
      </w:pPr>
      <w:r>
        <w:t>Als project manager wil ik een bestand verwijderen om verwarring met onnodige documenten te voorkomen</w:t>
      </w:r>
    </w:p>
    <w:p w14:paraId="486C7D16" w14:textId="77777777" w:rsidR="00384E67" w:rsidRDefault="00384E67" w:rsidP="00384E67">
      <w:pPr>
        <w:pStyle w:val="Lijstalinea"/>
        <w:numPr>
          <w:ilvl w:val="0"/>
          <w:numId w:val="18"/>
        </w:numPr>
      </w:pPr>
      <w:r>
        <w:t>Een gebruiker kan tekst bestanden aanmaken</w:t>
      </w:r>
    </w:p>
    <w:p w14:paraId="6426F6A2" w14:textId="1EF36371" w:rsidR="00384E67" w:rsidRDefault="00384E67" w:rsidP="00384E67">
      <w:pPr>
        <w:pStyle w:val="Lijstalinea"/>
        <w:numPr>
          <w:ilvl w:val="1"/>
          <w:numId w:val="18"/>
        </w:numPr>
      </w:pPr>
      <w:r>
        <w:t>Als project manager wil ik bestanden kunnen aanmaken om informatie globaal bereikbaar te hebben.</w:t>
      </w:r>
    </w:p>
    <w:p w14:paraId="3751287F" w14:textId="77777777" w:rsidR="002C38E5" w:rsidRDefault="002C38E5" w:rsidP="002C38E5">
      <w:pPr>
        <w:pStyle w:val="Lijstalinea"/>
        <w:numPr>
          <w:ilvl w:val="0"/>
          <w:numId w:val="18"/>
        </w:numPr>
      </w:pPr>
      <w:r>
        <w:t>Een gebruiker kan links opslaan met titel</w:t>
      </w:r>
    </w:p>
    <w:p w14:paraId="3F8B6BA0" w14:textId="77777777" w:rsidR="002C38E5" w:rsidRDefault="002C38E5" w:rsidP="002C38E5">
      <w:pPr>
        <w:pStyle w:val="Lijstalinea"/>
        <w:numPr>
          <w:ilvl w:val="1"/>
          <w:numId w:val="18"/>
        </w:numPr>
      </w:pPr>
      <w:r>
        <w:t>Als developer of project manager wil ik een url kunnen opslaan om later te kunnen gebruiker of om een handige pagina op te slaan voor later</w:t>
      </w:r>
    </w:p>
    <w:p w14:paraId="62ACAAA5" w14:textId="77777777" w:rsidR="002C38E5" w:rsidRDefault="002C38E5" w:rsidP="002C38E5">
      <w:pPr>
        <w:pStyle w:val="Lijstalinea"/>
        <w:numPr>
          <w:ilvl w:val="0"/>
          <w:numId w:val="18"/>
        </w:numPr>
      </w:pPr>
      <w:r>
        <w:t>Een gebruiker kan links en titels aanpassen</w:t>
      </w:r>
    </w:p>
    <w:p w14:paraId="151B6DC3" w14:textId="77777777" w:rsidR="002C38E5" w:rsidRDefault="002C38E5" w:rsidP="002C38E5">
      <w:pPr>
        <w:pStyle w:val="Lijstalinea"/>
        <w:numPr>
          <w:ilvl w:val="1"/>
          <w:numId w:val="18"/>
        </w:numPr>
      </w:pPr>
      <w:r>
        <w:t>Als developer of project manager wil ik de titel van een link kunnen aanpassen om eventuele fouten op te lossen</w:t>
      </w:r>
    </w:p>
    <w:p w14:paraId="584E81F1" w14:textId="77777777" w:rsidR="002C38E5" w:rsidRDefault="002C38E5" w:rsidP="002C38E5">
      <w:pPr>
        <w:pStyle w:val="Lijstalinea"/>
        <w:numPr>
          <w:ilvl w:val="0"/>
          <w:numId w:val="18"/>
        </w:numPr>
      </w:pPr>
      <w:r>
        <w:t>Een gebruiker kan links verwijderen</w:t>
      </w:r>
    </w:p>
    <w:p w14:paraId="56DBEBEB" w14:textId="77777777" w:rsidR="002C38E5" w:rsidRDefault="002C38E5" w:rsidP="002C38E5">
      <w:pPr>
        <w:pStyle w:val="Lijstalinea"/>
        <w:numPr>
          <w:ilvl w:val="1"/>
          <w:numId w:val="18"/>
        </w:numPr>
      </w:pPr>
      <w:r>
        <w:t>Als developer of project manager wil ik een link kunnen verwijderen om al gebruikte of niet meer relevante informatie op te schonen</w:t>
      </w:r>
    </w:p>
    <w:p w14:paraId="5FCCF4C8" w14:textId="77777777" w:rsidR="002C38E5" w:rsidRDefault="002C38E5" w:rsidP="002C38E5">
      <w:pPr>
        <w:pStyle w:val="Lijstalinea"/>
        <w:numPr>
          <w:ilvl w:val="0"/>
          <w:numId w:val="18"/>
        </w:numPr>
      </w:pPr>
      <w:r>
        <w:t>Een gebruiker kan taken een beschrijving geven</w:t>
      </w:r>
    </w:p>
    <w:p w14:paraId="54D79763" w14:textId="77777777" w:rsidR="002C38E5" w:rsidRDefault="002C38E5" w:rsidP="002C38E5">
      <w:pPr>
        <w:pStyle w:val="Lijstalinea"/>
        <w:numPr>
          <w:ilvl w:val="1"/>
          <w:numId w:val="18"/>
        </w:numPr>
      </w:pPr>
      <w:r>
        <w:t>Als project manager of developer wil ik een taak een beschrijving kunnen geven om een duidelijker beeld te krijgen wat een specifieke taak inhoudt</w:t>
      </w:r>
    </w:p>
    <w:p w14:paraId="6DD79F08" w14:textId="77777777" w:rsidR="002C38E5" w:rsidRDefault="002C38E5" w:rsidP="002C38E5">
      <w:pPr>
        <w:pStyle w:val="Lijstalinea"/>
        <w:numPr>
          <w:ilvl w:val="0"/>
          <w:numId w:val="18"/>
        </w:numPr>
      </w:pPr>
      <w:r>
        <w:t>Een gebruiker kan taken een deadline geven</w:t>
      </w:r>
    </w:p>
    <w:p w14:paraId="7A3AA822" w14:textId="37EE8C73" w:rsidR="002C38E5" w:rsidRDefault="002C38E5" w:rsidP="002C38E5">
      <w:pPr>
        <w:pStyle w:val="Lijstalinea"/>
        <w:numPr>
          <w:ilvl w:val="1"/>
          <w:numId w:val="18"/>
        </w:numPr>
      </w:pPr>
      <w:r>
        <w:t>Als project manager wil ik een taak een deadline geven om te weten wanneer iets af moet zien.</w:t>
      </w:r>
    </w:p>
    <w:p w14:paraId="1A4A84B2" w14:textId="77777777" w:rsidR="002C38E5" w:rsidRDefault="002C38E5" w:rsidP="002C38E5">
      <w:pPr>
        <w:pStyle w:val="Lijstalinea"/>
        <w:numPr>
          <w:ilvl w:val="0"/>
          <w:numId w:val="18"/>
        </w:numPr>
      </w:pPr>
      <w:r>
        <w:t>Een gebruiker kan taken onder verdelen in containers</w:t>
      </w:r>
    </w:p>
    <w:p w14:paraId="37D1515E" w14:textId="77777777" w:rsidR="002C38E5" w:rsidRDefault="002C38E5" w:rsidP="002C38E5">
      <w:pPr>
        <w:pStyle w:val="Lijstalinea"/>
        <w:numPr>
          <w:ilvl w:val="1"/>
          <w:numId w:val="18"/>
        </w:numPr>
      </w:pPr>
      <w:r>
        <w:t>Als project manager of developer wil ik taken kunnen schuiven tussen containers wanner de status is veranderd</w:t>
      </w:r>
    </w:p>
    <w:p w14:paraId="742B5F88" w14:textId="77777777" w:rsidR="002C38E5" w:rsidRDefault="002C38E5" w:rsidP="002C38E5">
      <w:pPr>
        <w:pStyle w:val="Lijstalinea"/>
        <w:numPr>
          <w:ilvl w:val="0"/>
          <w:numId w:val="18"/>
        </w:numPr>
      </w:pPr>
      <w:r>
        <w:t>Een gebruiker kan taak containers aanmaken en een naam geven</w:t>
      </w:r>
    </w:p>
    <w:p w14:paraId="3EFCE32F" w14:textId="77777777" w:rsidR="002C38E5" w:rsidRDefault="002C38E5" w:rsidP="002C38E5">
      <w:pPr>
        <w:pStyle w:val="Lijstalinea"/>
        <w:numPr>
          <w:ilvl w:val="1"/>
          <w:numId w:val="18"/>
        </w:numPr>
      </w:pPr>
      <w:r>
        <w:t>Als project manager wil ik verschillende taak container aanmaken om taken te ordenen in status</w:t>
      </w:r>
    </w:p>
    <w:p w14:paraId="06A468CE" w14:textId="77777777" w:rsidR="002C38E5" w:rsidRDefault="002C38E5" w:rsidP="002C38E5">
      <w:pPr>
        <w:pStyle w:val="Lijstalinea"/>
        <w:numPr>
          <w:ilvl w:val="0"/>
          <w:numId w:val="18"/>
        </w:numPr>
      </w:pPr>
      <w:r>
        <w:t>Een gebruiker kan taak weergave wisselen tussen container en lijst</w:t>
      </w:r>
    </w:p>
    <w:p w14:paraId="6C555B6F" w14:textId="77777777" w:rsidR="002C38E5" w:rsidRDefault="002C38E5" w:rsidP="002C38E5">
      <w:pPr>
        <w:pStyle w:val="Lijstalinea"/>
        <w:numPr>
          <w:ilvl w:val="1"/>
          <w:numId w:val="18"/>
        </w:numPr>
      </w:pPr>
      <w:r>
        <w:t>Als project manager of developer wil ik de weergaven van mijn taken kunnen wisselen om een overzichtelijk beeld te krijgen van de taken.</w:t>
      </w:r>
    </w:p>
    <w:p w14:paraId="21A19ECC" w14:textId="77777777" w:rsidR="002C38E5" w:rsidRDefault="002C38E5" w:rsidP="002C38E5">
      <w:pPr>
        <w:pStyle w:val="Lijstalinea"/>
        <w:numPr>
          <w:ilvl w:val="0"/>
          <w:numId w:val="18"/>
        </w:numPr>
      </w:pPr>
      <w:r>
        <w:t>Een gebruiker kan bij een taak zien of en wanneer deze staat ingepland</w:t>
      </w:r>
    </w:p>
    <w:p w14:paraId="558EF390" w14:textId="07B0DAD7" w:rsidR="002C38E5" w:rsidRPr="00394D01" w:rsidRDefault="002C38E5" w:rsidP="002C38E5">
      <w:pPr>
        <w:pStyle w:val="Lijstalinea"/>
        <w:numPr>
          <w:ilvl w:val="1"/>
          <w:numId w:val="18"/>
        </w:numPr>
      </w:pPr>
      <w:r>
        <w:lastRenderedPageBreak/>
        <w:t>Als project manager of developer wil ik bij een taak kunnen zien wanneer en of deze staat ingepland om te weten of het nog ingepland moet worden en wanneer deze aan de beurt komt.</w:t>
      </w:r>
    </w:p>
    <w:p w14:paraId="018CC289" w14:textId="2499F1C8" w:rsidR="00AD0E41" w:rsidRDefault="00AD0E41" w:rsidP="00AD0E41">
      <w:pPr>
        <w:pStyle w:val="Kop3"/>
      </w:pPr>
      <w:bookmarkStart w:id="13" w:name="_Toc97734994"/>
      <w:r>
        <w:t>Could have</w:t>
      </w:r>
      <w:bookmarkEnd w:id="13"/>
    </w:p>
    <w:p w14:paraId="073261FC" w14:textId="77777777" w:rsidR="00C43930" w:rsidRDefault="00C43930" w:rsidP="00C43930">
      <w:pPr>
        <w:pStyle w:val="Lijstalinea"/>
        <w:numPr>
          <w:ilvl w:val="0"/>
          <w:numId w:val="18"/>
        </w:numPr>
      </w:pPr>
      <w:r>
        <w:t>Een gebruiker kan alle soorten bestanden opslaan</w:t>
      </w:r>
    </w:p>
    <w:p w14:paraId="40DD5C80" w14:textId="66E4C1C8" w:rsidR="00C43930" w:rsidRDefault="00C43930" w:rsidP="00C43930">
      <w:pPr>
        <w:pStyle w:val="Lijstalinea"/>
        <w:numPr>
          <w:ilvl w:val="1"/>
          <w:numId w:val="18"/>
        </w:numPr>
      </w:pPr>
      <w:r>
        <w:t>Als gebruiker wil ik handige bestanden kunnen opslaan om zo documentatie te schrijven of belangrijke bestanden globaal bereikbaar te hebben.</w:t>
      </w:r>
    </w:p>
    <w:p w14:paraId="4D683C5D" w14:textId="77777777" w:rsidR="00520D33" w:rsidRDefault="00520D33" w:rsidP="00520D33">
      <w:pPr>
        <w:pStyle w:val="Lijstalinea"/>
        <w:numPr>
          <w:ilvl w:val="0"/>
          <w:numId w:val="18"/>
        </w:numPr>
      </w:pPr>
      <w:r>
        <w:t>Een gebruiker kan bestanden bekijken</w:t>
      </w:r>
    </w:p>
    <w:p w14:paraId="70EB02E7" w14:textId="463DF613" w:rsidR="00520D33" w:rsidRDefault="00520D33" w:rsidP="00520D33">
      <w:pPr>
        <w:pStyle w:val="Lijstalinea"/>
        <w:numPr>
          <w:ilvl w:val="1"/>
          <w:numId w:val="18"/>
        </w:numPr>
      </w:pPr>
      <w:r>
        <w:t>Als project manager of developer wil een opgeslagen bestanden bekijken om informatie over het project of andere project gerelateerde documenten te lezen</w:t>
      </w:r>
    </w:p>
    <w:p w14:paraId="33EED64D" w14:textId="77777777" w:rsidR="00520D33" w:rsidRDefault="00520D33" w:rsidP="00520D33">
      <w:pPr>
        <w:pStyle w:val="Lijstalinea"/>
        <w:numPr>
          <w:ilvl w:val="0"/>
          <w:numId w:val="18"/>
        </w:numPr>
      </w:pPr>
      <w:r>
        <w:t>Een gebruiker kan tekst bestanden bewerken</w:t>
      </w:r>
    </w:p>
    <w:p w14:paraId="5216134A" w14:textId="52BD9CFE" w:rsidR="00520D33" w:rsidRDefault="00520D33" w:rsidP="00520D33">
      <w:pPr>
        <w:pStyle w:val="Lijstalinea"/>
        <w:numPr>
          <w:ilvl w:val="1"/>
          <w:numId w:val="18"/>
        </w:numPr>
      </w:pPr>
      <w:r>
        <w:t>Als project manager wil ik een bestand kunnen bewerken om mijn developers de meest actuele informatie te geven</w:t>
      </w:r>
    </w:p>
    <w:p w14:paraId="43ECF130" w14:textId="77777777" w:rsidR="002C38E5" w:rsidRDefault="002C38E5" w:rsidP="002C38E5">
      <w:pPr>
        <w:pStyle w:val="Lijstalinea"/>
        <w:numPr>
          <w:ilvl w:val="0"/>
          <w:numId w:val="18"/>
        </w:numPr>
      </w:pPr>
      <w:r>
        <w:t>Een gebruiker kan mappen aanmaken</w:t>
      </w:r>
    </w:p>
    <w:p w14:paraId="73EDA04A" w14:textId="77777777" w:rsidR="002C38E5" w:rsidRDefault="002C38E5" w:rsidP="002C38E5">
      <w:pPr>
        <w:pStyle w:val="Lijstalinea"/>
        <w:numPr>
          <w:ilvl w:val="1"/>
          <w:numId w:val="18"/>
        </w:numPr>
      </w:pPr>
      <w:r>
        <w:t>Als project manager wil ik mappen aan kunnen maken om een overzichtelijke en schonen werk omgeving te creëren</w:t>
      </w:r>
    </w:p>
    <w:p w14:paraId="7E2B3FA0" w14:textId="77777777" w:rsidR="002C38E5" w:rsidRDefault="002C38E5" w:rsidP="002C38E5">
      <w:pPr>
        <w:pStyle w:val="Lijstalinea"/>
        <w:numPr>
          <w:ilvl w:val="0"/>
          <w:numId w:val="18"/>
        </w:numPr>
      </w:pPr>
      <w:r>
        <w:t>Een gebruiker kan bestanden ordenen in mappen</w:t>
      </w:r>
    </w:p>
    <w:p w14:paraId="5C34C9FF" w14:textId="77777777" w:rsidR="002C38E5" w:rsidRDefault="002C38E5" w:rsidP="002C38E5">
      <w:pPr>
        <w:pStyle w:val="Lijstalinea"/>
        <w:numPr>
          <w:ilvl w:val="1"/>
          <w:numId w:val="18"/>
        </w:numPr>
      </w:pPr>
      <w:r>
        <w:t>Als project manager wil ik bestanden in mappen kunnen plaatsen om een overzichtelijke omgeving te creëren</w:t>
      </w:r>
    </w:p>
    <w:p w14:paraId="703612A0" w14:textId="77777777" w:rsidR="002C38E5" w:rsidRDefault="002C38E5" w:rsidP="002C38E5">
      <w:pPr>
        <w:pStyle w:val="Lijstalinea"/>
        <w:numPr>
          <w:ilvl w:val="0"/>
          <w:numId w:val="18"/>
        </w:numPr>
      </w:pPr>
      <w:r>
        <w:t>Een gebruiker kan mappen met alle bestanden erin verwijderen</w:t>
      </w:r>
    </w:p>
    <w:p w14:paraId="4F3C9224" w14:textId="54FD6138" w:rsidR="002C38E5" w:rsidRDefault="002C38E5" w:rsidP="002C38E5">
      <w:pPr>
        <w:pStyle w:val="Lijstalinea"/>
        <w:numPr>
          <w:ilvl w:val="1"/>
          <w:numId w:val="18"/>
        </w:numPr>
      </w:pPr>
      <w:r>
        <w:t>Als project manager wil ik een onnodige map kunnen verwijderen om verwarring met informatie te voorkomen</w:t>
      </w:r>
    </w:p>
    <w:p w14:paraId="6D10ECA0" w14:textId="77777777" w:rsidR="002C38E5" w:rsidRDefault="002C38E5" w:rsidP="002C38E5">
      <w:pPr>
        <w:pStyle w:val="Lijstalinea"/>
        <w:numPr>
          <w:ilvl w:val="0"/>
          <w:numId w:val="18"/>
        </w:numPr>
      </w:pPr>
      <w:r>
        <w:t>Een gebruiker kan een requirements document exporteren naar taken</w:t>
      </w:r>
    </w:p>
    <w:p w14:paraId="178790EA" w14:textId="07A46333" w:rsidR="002C38E5" w:rsidRDefault="002C38E5" w:rsidP="002C38E5">
      <w:pPr>
        <w:pStyle w:val="Lijstalinea"/>
        <w:numPr>
          <w:ilvl w:val="1"/>
          <w:numId w:val="18"/>
        </w:numPr>
      </w:pPr>
      <w:r>
        <w:t>Als project manager wil ik requirements en user stories kunnen exporteren naar taken om op deze manier makkelijk en snel een planning te kunnen maken</w:t>
      </w:r>
    </w:p>
    <w:p w14:paraId="42ACB32D" w14:textId="77777777" w:rsidR="002C38E5" w:rsidRDefault="002C38E5" w:rsidP="002C38E5">
      <w:pPr>
        <w:pStyle w:val="Lijstalinea"/>
        <w:numPr>
          <w:ilvl w:val="0"/>
          <w:numId w:val="18"/>
        </w:numPr>
      </w:pPr>
      <w:r>
        <w:t>Een gebruiker kan taken een kleur tag geven</w:t>
      </w:r>
    </w:p>
    <w:p w14:paraId="7662ADA5" w14:textId="77777777" w:rsidR="002C38E5" w:rsidRDefault="002C38E5" w:rsidP="002C38E5">
      <w:pPr>
        <w:pStyle w:val="Lijstalinea"/>
        <w:numPr>
          <w:ilvl w:val="1"/>
          <w:numId w:val="18"/>
        </w:numPr>
      </w:pPr>
      <w:r>
        <w:t>Als project manager of developer wil een taak een tag kunnen geven om te weten in welke categorie deze valt</w:t>
      </w:r>
    </w:p>
    <w:p w14:paraId="42AC8D26" w14:textId="77777777" w:rsidR="002C38E5" w:rsidRDefault="002C38E5" w:rsidP="002C38E5">
      <w:pPr>
        <w:pStyle w:val="Lijstalinea"/>
        <w:numPr>
          <w:ilvl w:val="0"/>
          <w:numId w:val="18"/>
        </w:numPr>
      </w:pPr>
      <w:r>
        <w:t>Een gebruiker kan kleur tags aanmaken</w:t>
      </w:r>
    </w:p>
    <w:p w14:paraId="487E6063" w14:textId="292D0CA8" w:rsidR="002C38E5" w:rsidRDefault="002C38E5" w:rsidP="002C38E5">
      <w:pPr>
        <w:pStyle w:val="Lijstalinea"/>
        <w:numPr>
          <w:ilvl w:val="1"/>
          <w:numId w:val="18"/>
        </w:numPr>
      </w:pPr>
      <w:r>
        <w:t>Als project manager wil ik tags aan kunnen maken om categoriën bij te houden</w:t>
      </w:r>
    </w:p>
    <w:p w14:paraId="589ECF57" w14:textId="77777777" w:rsidR="002C38E5" w:rsidRDefault="002C38E5" w:rsidP="002C38E5">
      <w:pPr>
        <w:pStyle w:val="Lijstalinea"/>
        <w:numPr>
          <w:ilvl w:val="0"/>
          <w:numId w:val="18"/>
        </w:numPr>
      </w:pPr>
      <w:r>
        <w:t>Een gebruiker kan bijhouden hoe lang een activiteit duurt</w:t>
      </w:r>
    </w:p>
    <w:p w14:paraId="5F852701" w14:textId="77777777" w:rsidR="002C38E5" w:rsidRDefault="002C38E5" w:rsidP="002C38E5">
      <w:pPr>
        <w:pStyle w:val="Lijstalinea"/>
        <w:numPr>
          <w:ilvl w:val="1"/>
          <w:numId w:val="18"/>
        </w:numPr>
      </w:pPr>
      <w:r>
        <w:t>Als developer wil ik kunnen bijhouden hoelang iets duurt om in de toekomst een beter beeld te krijgen over te tijd wat dingen innemen</w:t>
      </w:r>
    </w:p>
    <w:p w14:paraId="12362882" w14:textId="77777777" w:rsidR="002C38E5" w:rsidRDefault="002C38E5" w:rsidP="002C38E5">
      <w:pPr>
        <w:pStyle w:val="Lijstalinea"/>
        <w:numPr>
          <w:ilvl w:val="0"/>
          <w:numId w:val="18"/>
        </w:numPr>
      </w:pPr>
      <w:r>
        <w:t xml:space="preserve">Een gebruiker kan aan deze meting een naam geven </w:t>
      </w:r>
    </w:p>
    <w:p w14:paraId="42BCC038" w14:textId="77777777" w:rsidR="002C38E5" w:rsidRDefault="002C38E5" w:rsidP="002C38E5">
      <w:pPr>
        <w:pStyle w:val="Lijstalinea"/>
        <w:numPr>
          <w:ilvl w:val="1"/>
          <w:numId w:val="18"/>
        </w:numPr>
      </w:pPr>
      <w:r>
        <w:t>Als developer wil ik een naam aan deze meting geven om duidelijk te weten waar de meting voor was</w:t>
      </w:r>
    </w:p>
    <w:p w14:paraId="5E26F8A3" w14:textId="77777777" w:rsidR="002C38E5" w:rsidRDefault="002C38E5" w:rsidP="002C38E5">
      <w:pPr>
        <w:pStyle w:val="Lijstalinea"/>
        <w:numPr>
          <w:ilvl w:val="0"/>
          <w:numId w:val="18"/>
        </w:numPr>
      </w:pPr>
      <w:r>
        <w:t>Een gebruiker kan aan deze meting een beschrijving geven</w:t>
      </w:r>
    </w:p>
    <w:p w14:paraId="181D6C52" w14:textId="77777777" w:rsidR="002C38E5" w:rsidRDefault="002C38E5" w:rsidP="002C38E5">
      <w:pPr>
        <w:pStyle w:val="Lijstalinea"/>
        <w:numPr>
          <w:ilvl w:val="1"/>
          <w:numId w:val="18"/>
        </w:numPr>
      </w:pPr>
      <w:r>
        <w:t>Als developer wil ik een beschrijving aan de meting geven om een gedetailleerde beschrijving te krijgen van waar de meting voor was en of er enige bijzonderheden waren.</w:t>
      </w:r>
    </w:p>
    <w:p w14:paraId="3BD136DE" w14:textId="77777777" w:rsidR="002C38E5" w:rsidRDefault="002C38E5" w:rsidP="002C38E5">
      <w:pPr>
        <w:pStyle w:val="Lijstalinea"/>
        <w:numPr>
          <w:ilvl w:val="0"/>
          <w:numId w:val="18"/>
        </w:numPr>
      </w:pPr>
      <w:r>
        <w:lastRenderedPageBreak/>
        <w:t>Een gebruiker kan aan deze meting een taak hangen</w:t>
      </w:r>
    </w:p>
    <w:p w14:paraId="404B5AC7" w14:textId="29ADEAA8" w:rsidR="002C38E5" w:rsidRDefault="002C38E5" w:rsidP="002C38E5">
      <w:pPr>
        <w:pStyle w:val="Lijstalinea"/>
        <w:numPr>
          <w:ilvl w:val="1"/>
          <w:numId w:val="18"/>
        </w:numPr>
      </w:pPr>
      <w:r>
        <w:t>Als developer wil ik een bepaalde taak aan de meting kunnen handen om inzicht te krijgen in hoelang een bepaalde taak duurt.</w:t>
      </w:r>
    </w:p>
    <w:p w14:paraId="3A65E380" w14:textId="77777777" w:rsidR="002C38E5" w:rsidRDefault="002C38E5" w:rsidP="002C38E5">
      <w:pPr>
        <w:pStyle w:val="Lijstalinea"/>
        <w:numPr>
          <w:ilvl w:val="0"/>
          <w:numId w:val="18"/>
        </w:numPr>
      </w:pPr>
      <w:r>
        <w:t>Een gebruiker kan een project Wiki aanmaken</w:t>
      </w:r>
    </w:p>
    <w:p w14:paraId="71D5664F" w14:textId="77777777" w:rsidR="002C38E5" w:rsidRDefault="002C38E5" w:rsidP="002C38E5">
      <w:pPr>
        <w:pStyle w:val="Lijstalinea"/>
        <w:numPr>
          <w:ilvl w:val="1"/>
          <w:numId w:val="18"/>
        </w:numPr>
      </w:pPr>
      <w:r>
        <w:t>Als project manager wil ik een project Wiki kunnen maken om te documenteren of een gedetailleerde beschrijving te geven van het project</w:t>
      </w:r>
    </w:p>
    <w:p w14:paraId="22C2E979" w14:textId="77777777" w:rsidR="002C38E5" w:rsidRDefault="002C38E5" w:rsidP="002C38E5">
      <w:pPr>
        <w:pStyle w:val="Lijstalinea"/>
        <w:numPr>
          <w:ilvl w:val="0"/>
          <w:numId w:val="18"/>
        </w:numPr>
      </w:pPr>
      <w:r>
        <w:t>Een gebruiker kan verschillende pagina’s binnen de Wiki aanmaken</w:t>
      </w:r>
    </w:p>
    <w:p w14:paraId="2A839BB4" w14:textId="77777777" w:rsidR="002C38E5" w:rsidRDefault="002C38E5" w:rsidP="002C38E5">
      <w:pPr>
        <w:pStyle w:val="Lijstalinea"/>
        <w:numPr>
          <w:ilvl w:val="1"/>
          <w:numId w:val="18"/>
        </w:numPr>
      </w:pPr>
      <w:r>
        <w:t>Als project manager wil ik verschillende pagina’s aan de wiki hangen om verschillende onderwerpen toe te lichten</w:t>
      </w:r>
    </w:p>
    <w:p w14:paraId="15F90C94" w14:textId="77777777" w:rsidR="002C38E5" w:rsidRDefault="002C38E5" w:rsidP="002C38E5">
      <w:pPr>
        <w:pStyle w:val="Lijstalinea"/>
        <w:numPr>
          <w:ilvl w:val="0"/>
          <w:numId w:val="18"/>
        </w:numPr>
      </w:pPr>
      <w:r>
        <w:t>Een gebruiker kan tekst, afbeeldingen en code blokken aan de pagina’s toevoegen</w:t>
      </w:r>
    </w:p>
    <w:p w14:paraId="4D614CEB" w14:textId="5E1A4C67" w:rsidR="00AD0E41" w:rsidRPr="00AD0E41" w:rsidRDefault="002C38E5" w:rsidP="00AD0E41">
      <w:pPr>
        <w:pStyle w:val="Lijstalinea"/>
        <w:numPr>
          <w:ilvl w:val="1"/>
          <w:numId w:val="18"/>
        </w:numPr>
      </w:pPr>
      <w:r>
        <w:t>Als project manager wil ik verschillende elementen aan de wiki toevoegen om een duidelijk beeld te geven</w:t>
      </w:r>
    </w:p>
    <w:p w14:paraId="39517144" w14:textId="0B09853B" w:rsidR="00A975CF" w:rsidRDefault="006A2BF2" w:rsidP="00A975CF">
      <w:pPr>
        <w:pStyle w:val="Kop3"/>
      </w:pPr>
      <w:bookmarkStart w:id="14" w:name="_Toc97734995"/>
      <w:r>
        <w:t>Minimal viable product</w:t>
      </w:r>
      <w:bookmarkEnd w:id="14"/>
    </w:p>
    <w:p w14:paraId="7D5FFB9D" w14:textId="31F1FC43" w:rsidR="00A975CF" w:rsidRDefault="00A975CF" w:rsidP="00A975CF">
      <w:pPr>
        <w:pStyle w:val="Lijstalinea"/>
        <w:numPr>
          <w:ilvl w:val="0"/>
          <w:numId w:val="19"/>
        </w:numPr>
      </w:pPr>
      <w:r>
        <w:t>Een gebruiker kan een project aanmaken</w:t>
      </w:r>
    </w:p>
    <w:p w14:paraId="2B675EF2" w14:textId="06975910" w:rsidR="00E427DC" w:rsidRDefault="00E427DC" w:rsidP="00A975CF">
      <w:pPr>
        <w:pStyle w:val="Lijstalinea"/>
        <w:numPr>
          <w:ilvl w:val="0"/>
          <w:numId w:val="19"/>
        </w:numPr>
      </w:pPr>
      <w:r>
        <w:t>Een gebruiker kan een sprints planning zien</w:t>
      </w:r>
    </w:p>
    <w:p w14:paraId="77406119" w14:textId="02D6D6E8" w:rsidR="00E427DC" w:rsidRDefault="00E427DC" w:rsidP="00A975CF">
      <w:pPr>
        <w:pStyle w:val="Lijstalinea"/>
        <w:numPr>
          <w:ilvl w:val="0"/>
          <w:numId w:val="19"/>
        </w:numPr>
      </w:pPr>
      <w:r>
        <w:t>Een gebruiker kan een taak maken</w:t>
      </w:r>
    </w:p>
    <w:p w14:paraId="06FF21C1" w14:textId="320816B8" w:rsidR="00E427DC" w:rsidRPr="00A975CF" w:rsidRDefault="00E427DC" w:rsidP="00A975CF">
      <w:pPr>
        <w:pStyle w:val="Lijstalinea"/>
        <w:numPr>
          <w:ilvl w:val="0"/>
          <w:numId w:val="19"/>
        </w:numPr>
      </w:pPr>
      <w:r>
        <w:t>Een gebruiker kan een taak aan een sprint toevoegen</w:t>
      </w:r>
    </w:p>
    <w:p w14:paraId="73729B46" w14:textId="77777777" w:rsidR="00F97806" w:rsidRDefault="00F97806" w:rsidP="00F97806">
      <w:pPr>
        <w:pStyle w:val="Kop4"/>
      </w:pPr>
      <w:r>
        <w:t>Non-functionele requirements</w:t>
      </w:r>
    </w:p>
    <w:p w14:paraId="0EBBD39B" w14:textId="77777777" w:rsidR="00F97806" w:rsidRDefault="00F97806" w:rsidP="00F97806">
      <w:pPr>
        <w:pStyle w:val="Lijstalinea"/>
        <w:numPr>
          <w:ilvl w:val="0"/>
          <w:numId w:val="18"/>
        </w:numPr>
      </w:pPr>
      <w:r>
        <w:t>De applicatie staat 3 inlog pogingen toe</w:t>
      </w:r>
    </w:p>
    <w:p w14:paraId="56B1887F" w14:textId="77777777" w:rsidR="00F97806" w:rsidRDefault="00F97806" w:rsidP="00F97806">
      <w:pPr>
        <w:pStyle w:val="Lijstalinea"/>
        <w:numPr>
          <w:ilvl w:val="0"/>
          <w:numId w:val="18"/>
        </w:numPr>
      </w:pPr>
      <w:r>
        <w:t>Wanneer de inlog pogingen op zijn wordt het account geblokkeerd</w:t>
      </w:r>
    </w:p>
    <w:p w14:paraId="73CE49E6" w14:textId="77777777" w:rsidR="00F97806" w:rsidRDefault="00F97806" w:rsidP="00F97806">
      <w:pPr>
        <w:pStyle w:val="Lijstalinea"/>
        <w:numPr>
          <w:ilvl w:val="0"/>
          <w:numId w:val="18"/>
        </w:numPr>
      </w:pPr>
      <w:r>
        <w:t>Wanneer het account geblokkeerd is zal er een reset mail naar het geregistreerde mail adres gestuurd worden</w:t>
      </w:r>
    </w:p>
    <w:p w14:paraId="4BF5ED9F" w14:textId="77777777" w:rsidR="00F97806" w:rsidRDefault="00F97806" w:rsidP="00F97806">
      <w:pPr>
        <w:pStyle w:val="Lijstalinea"/>
        <w:numPr>
          <w:ilvl w:val="0"/>
          <w:numId w:val="18"/>
        </w:numPr>
      </w:pPr>
      <w:r>
        <w:t>De applicatie hoeft enkel op desktop te functioneren</w:t>
      </w:r>
    </w:p>
    <w:p w14:paraId="34A9CA59" w14:textId="77777777" w:rsidR="00F97806" w:rsidRDefault="00F97806" w:rsidP="00F97806">
      <w:pPr>
        <w:pStyle w:val="Lijstalinea"/>
        <w:numPr>
          <w:ilvl w:val="0"/>
          <w:numId w:val="18"/>
        </w:numPr>
      </w:pPr>
      <w:r>
        <w:t>Wanneer er een bekende fout op treed zal deze duidelijk getoond worden met beschrijving wat er fout ging.</w:t>
      </w:r>
    </w:p>
    <w:p w14:paraId="70C48D26" w14:textId="2CA7C69C" w:rsidR="00F97806" w:rsidRDefault="00F97806" w:rsidP="00F97806">
      <w:pPr>
        <w:pStyle w:val="Lijstalinea"/>
        <w:numPr>
          <w:ilvl w:val="0"/>
          <w:numId w:val="18"/>
        </w:numPr>
      </w:pPr>
      <w:r>
        <w:t>Wanneer er een onbekende fout op treed zal de foutcode getoond worden waarmee contact gelegd kan worden met de admin</w:t>
      </w:r>
    </w:p>
    <w:p w14:paraId="3B7B1F12" w14:textId="50FCE3F2" w:rsidR="00A71193" w:rsidRPr="008A36E6" w:rsidRDefault="00E8671E" w:rsidP="00F97806">
      <w:pPr>
        <w:pStyle w:val="Lijstalinea"/>
        <w:numPr>
          <w:ilvl w:val="0"/>
          <w:numId w:val="18"/>
        </w:numPr>
      </w:pPr>
      <w:r>
        <w:t>Een gebruiker ken .txt bestanden openen</w:t>
      </w:r>
    </w:p>
    <w:p w14:paraId="5D04D6C4" w14:textId="77777777" w:rsidR="00F97806" w:rsidRPr="005D29FE" w:rsidRDefault="00F97806" w:rsidP="005D29FE"/>
    <w:p w14:paraId="0FD2B469" w14:textId="77777777" w:rsidR="00F97806" w:rsidRDefault="00F97806">
      <w:pPr>
        <w:rPr>
          <w:rFonts w:asciiTheme="majorHAnsi" w:eastAsiaTheme="majorEastAsia" w:hAnsiTheme="majorHAnsi" w:cstheme="majorBidi"/>
          <w:noProof/>
          <w:color w:val="007789" w:themeColor="accent1" w:themeShade="BF"/>
          <w:sz w:val="32"/>
        </w:rPr>
      </w:pPr>
      <w:r>
        <w:rPr>
          <w:noProof/>
        </w:rPr>
        <w:br w:type="page"/>
      </w:r>
    </w:p>
    <w:p w14:paraId="6D672A26" w14:textId="0468DB5F" w:rsidR="00F97806" w:rsidRDefault="001E53D8" w:rsidP="00F97806">
      <w:pPr>
        <w:pStyle w:val="Kop1"/>
      </w:pPr>
      <w:r>
        <w:lastRenderedPageBreak/>
        <w:t>Sprint planning</w:t>
      </w:r>
    </w:p>
    <w:p w14:paraId="6281ABF9" w14:textId="77777777" w:rsidR="008E7479" w:rsidRDefault="00C65A89" w:rsidP="00C65A89">
      <w:pPr>
        <w:pStyle w:val="Kop2"/>
      </w:pPr>
      <w:bookmarkStart w:id="15" w:name="_Toc97735004"/>
      <w:r>
        <w:t>Sprint 1</w:t>
      </w:r>
      <w:bookmarkEnd w:id="15"/>
      <w:r>
        <w:t xml:space="preserve"> </w:t>
      </w:r>
    </w:p>
    <w:p w14:paraId="00A1B921" w14:textId="544126FD" w:rsidR="00C65A89" w:rsidRDefault="00C65A89" w:rsidP="008E7479">
      <w:pPr>
        <w:pStyle w:val="Kop3"/>
      </w:pPr>
      <w:bookmarkStart w:id="16" w:name="_Toc97735005"/>
      <w:r>
        <w:t>Week 1</w:t>
      </w:r>
      <w:bookmarkEnd w:id="16"/>
    </w:p>
    <w:p w14:paraId="1C2810CD" w14:textId="77777777" w:rsidR="00894270" w:rsidRDefault="00C65A89" w:rsidP="00C65A89">
      <w:pPr>
        <w:pStyle w:val="Lijstalinea"/>
        <w:numPr>
          <w:ilvl w:val="0"/>
          <w:numId w:val="18"/>
        </w:numPr>
        <w:rPr>
          <w:noProof/>
        </w:rPr>
      </w:pPr>
      <w:r>
        <w:t>Intro bootcamp</w:t>
      </w:r>
    </w:p>
    <w:p w14:paraId="2BE9705E" w14:textId="77777777" w:rsidR="00894270" w:rsidRDefault="00894270" w:rsidP="00C65A89">
      <w:pPr>
        <w:pStyle w:val="Lijstalinea"/>
        <w:numPr>
          <w:ilvl w:val="0"/>
          <w:numId w:val="18"/>
        </w:numPr>
        <w:rPr>
          <w:noProof/>
        </w:rPr>
      </w:pPr>
      <w:r>
        <w:t>Project idee bedenken</w:t>
      </w:r>
    </w:p>
    <w:p w14:paraId="4EE9E33E" w14:textId="77777777" w:rsidR="00894270" w:rsidRDefault="00894270" w:rsidP="00C65A89">
      <w:pPr>
        <w:pStyle w:val="Lijstalinea"/>
        <w:numPr>
          <w:ilvl w:val="0"/>
          <w:numId w:val="18"/>
        </w:numPr>
        <w:rPr>
          <w:noProof/>
        </w:rPr>
      </w:pPr>
      <w:r>
        <w:t>Project idee beschrijven</w:t>
      </w:r>
    </w:p>
    <w:p w14:paraId="6BC9AB16" w14:textId="77777777" w:rsidR="00894270" w:rsidRDefault="00894270" w:rsidP="00C65A89">
      <w:pPr>
        <w:pStyle w:val="Lijstalinea"/>
        <w:numPr>
          <w:ilvl w:val="0"/>
          <w:numId w:val="18"/>
        </w:numPr>
        <w:rPr>
          <w:noProof/>
        </w:rPr>
      </w:pPr>
      <w:r>
        <w:t>Project requirements stellen</w:t>
      </w:r>
    </w:p>
    <w:p w14:paraId="16972E67" w14:textId="77777777" w:rsidR="0079396B" w:rsidRDefault="0079396B" w:rsidP="00C65A89">
      <w:pPr>
        <w:pStyle w:val="Lijstalinea"/>
        <w:numPr>
          <w:ilvl w:val="0"/>
          <w:numId w:val="18"/>
        </w:numPr>
        <w:rPr>
          <w:noProof/>
        </w:rPr>
      </w:pPr>
      <w:r>
        <w:t>Planning maken</w:t>
      </w:r>
    </w:p>
    <w:p w14:paraId="1D496A00" w14:textId="23AF5729" w:rsidR="0079396B" w:rsidRDefault="0079396B" w:rsidP="008E7479">
      <w:pPr>
        <w:pStyle w:val="Kop3"/>
      </w:pPr>
      <w:bookmarkStart w:id="17" w:name="_Toc97735006"/>
      <w:r>
        <w:t>Week 2</w:t>
      </w:r>
      <w:bookmarkEnd w:id="17"/>
    </w:p>
    <w:p w14:paraId="49D0C4B6" w14:textId="1017B45C" w:rsidR="00B07061" w:rsidRDefault="00B07061" w:rsidP="00B07061">
      <w:pPr>
        <w:pStyle w:val="Lijstalinea"/>
        <w:numPr>
          <w:ilvl w:val="0"/>
          <w:numId w:val="18"/>
        </w:numPr>
        <w:rPr>
          <w:noProof/>
        </w:rPr>
      </w:pPr>
      <w:r>
        <w:t xml:space="preserve">Prototype: </w:t>
      </w:r>
      <w:r w:rsidR="00903FD0">
        <w:t>Project aanmaken</w:t>
      </w:r>
    </w:p>
    <w:p w14:paraId="3850B558" w14:textId="4253812A" w:rsidR="000208A7" w:rsidRDefault="00D24D5F" w:rsidP="000208A7">
      <w:pPr>
        <w:pStyle w:val="Lijstalinea"/>
        <w:numPr>
          <w:ilvl w:val="0"/>
          <w:numId w:val="18"/>
        </w:numPr>
        <w:rPr>
          <w:noProof/>
        </w:rPr>
      </w:pPr>
      <w:r>
        <w:t>Prototype: Sprints plannen</w:t>
      </w:r>
    </w:p>
    <w:p w14:paraId="188EF3B7" w14:textId="74E74DB6" w:rsidR="00D24D5F" w:rsidRDefault="00D24D5F" w:rsidP="000208A7">
      <w:pPr>
        <w:pStyle w:val="Lijstalinea"/>
        <w:numPr>
          <w:ilvl w:val="0"/>
          <w:numId w:val="18"/>
        </w:numPr>
        <w:rPr>
          <w:noProof/>
        </w:rPr>
      </w:pPr>
      <w:r>
        <w:t xml:space="preserve">Prototype: </w:t>
      </w:r>
      <w:r w:rsidR="00442C82">
        <w:t>Taken m</w:t>
      </w:r>
      <w:r>
        <w:t>aken</w:t>
      </w:r>
    </w:p>
    <w:p w14:paraId="7801892F" w14:textId="4CA94157" w:rsidR="000208A7" w:rsidRDefault="000208A7" w:rsidP="008E7479">
      <w:pPr>
        <w:pStyle w:val="Kop3"/>
      </w:pPr>
      <w:bookmarkStart w:id="18" w:name="_Toc97735007"/>
      <w:r>
        <w:t>week 3</w:t>
      </w:r>
      <w:bookmarkEnd w:id="18"/>
    </w:p>
    <w:p w14:paraId="0E7A0784" w14:textId="4D55B725" w:rsidR="00D24D5F" w:rsidRDefault="00D24D5F" w:rsidP="00862B3C">
      <w:pPr>
        <w:pStyle w:val="Lijstalinea"/>
        <w:numPr>
          <w:ilvl w:val="0"/>
          <w:numId w:val="18"/>
        </w:numPr>
        <w:rPr>
          <w:noProof/>
        </w:rPr>
      </w:pPr>
      <w:r>
        <w:t xml:space="preserve">Unit test: </w:t>
      </w:r>
      <w:r w:rsidR="00903FD0">
        <w:t>Project aanmaken</w:t>
      </w:r>
    </w:p>
    <w:p w14:paraId="1E98325B" w14:textId="77777777" w:rsidR="00D24D5F" w:rsidRDefault="00D24D5F" w:rsidP="00862B3C">
      <w:pPr>
        <w:pStyle w:val="Lijstalinea"/>
        <w:numPr>
          <w:ilvl w:val="0"/>
          <w:numId w:val="18"/>
        </w:numPr>
        <w:rPr>
          <w:noProof/>
        </w:rPr>
      </w:pPr>
      <w:r>
        <w:t>Unit test: Sprints plannen</w:t>
      </w:r>
    </w:p>
    <w:p w14:paraId="3E34FEED" w14:textId="049D75EF" w:rsidR="00442C82" w:rsidRDefault="00D24D5F" w:rsidP="00862B3C">
      <w:pPr>
        <w:pStyle w:val="Lijstalinea"/>
        <w:numPr>
          <w:ilvl w:val="0"/>
          <w:numId w:val="18"/>
        </w:numPr>
        <w:rPr>
          <w:noProof/>
        </w:rPr>
      </w:pPr>
      <w:r>
        <w:t xml:space="preserve">Unit test: </w:t>
      </w:r>
      <w:r w:rsidR="00442C82">
        <w:t>Taken maken</w:t>
      </w:r>
    </w:p>
    <w:p w14:paraId="27C20095" w14:textId="572CF3F0" w:rsidR="00A44D84" w:rsidRDefault="00A44D84" w:rsidP="00A44D84">
      <w:pPr>
        <w:pStyle w:val="Kop2"/>
        <w:rPr>
          <w:noProof/>
        </w:rPr>
      </w:pPr>
      <w:bookmarkStart w:id="19" w:name="_Toc97735008"/>
      <w:r>
        <w:rPr>
          <w:noProof/>
        </w:rPr>
        <w:t>Sprint 2</w:t>
      </w:r>
      <w:bookmarkEnd w:id="19"/>
    </w:p>
    <w:p w14:paraId="72972702" w14:textId="043BE1F1" w:rsidR="00A44D84" w:rsidRDefault="00A44D84" w:rsidP="00A44D84">
      <w:pPr>
        <w:pStyle w:val="Kop3"/>
      </w:pPr>
      <w:bookmarkStart w:id="20" w:name="_Toc97735009"/>
      <w:r>
        <w:t>Week 1</w:t>
      </w:r>
      <w:bookmarkEnd w:id="20"/>
    </w:p>
    <w:p w14:paraId="08579B38" w14:textId="5C9B3B56" w:rsidR="00A44D84" w:rsidRDefault="00903FD0" w:rsidP="00D22CE9">
      <w:pPr>
        <w:pStyle w:val="Lijstalinea"/>
        <w:numPr>
          <w:ilvl w:val="0"/>
          <w:numId w:val="18"/>
        </w:numPr>
      </w:pPr>
      <w:r>
        <w:t>Development: Inloggen</w:t>
      </w:r>
      <w:r w:rsidR="00DF73FA">
        <w:t xml:space="preserve"> / registreren</w:t>
      </w:r>
    </w:p>
    <w:p w14:paraId="3E3B0552" w14:textId="1C3AB894" w:rsidR="00903FD0" w:rsidRDefault="00903FD0" w:rsidP="00D22CE9">
      <w:pPr>
        <w:pStyle w:val="Lijstalinea"/>
        <w:numPr>
          <w:ilvl w:val="0"/>
          <w:numId w:val="18"/>
        </w:numPr>
      </w:pPr>
      <w:r>
        <w:t>Unit test: Inloggen</w:t>
      </w:r>
      <w:r w:rsidR="00DF73FA">
        <w:t xml:space="preserve"> / registreren</w:t>
      </w:r>
    </w:p>
    <w:p w14:paraId="49183685" w14:textId="3F3BCE32" w:rsidR="00903FD0" w:rsidRDefault="00645DC7" w:rsidP="00D22CE9">
      <w:pPr>
        <w:pStyle w:val="Lijstalinea"/>
        <w:numPr>
          <w:ilvl w:val="0"/>
          <w:numId w:val="18"/>
        </w:numPr>
      </w:pPr>
      <w:r>
        <w:t>Development: Project Aanmaken / Verwijderen / Aanpassen</w:t>
      </w:r>
    </w:p>
    <w:p w14:paraId="74621AD2" w14:textId="6CC1B101" w:rsidR="0087367E" w:rsidRDefault="0087367E" w:rsidP="00D22CE9">
      <w:pPr>
        <w:pStyle w:val="Lijstalinea"/>
        <w:numPr>
          <w:ilvl w:val="0"/>
          <w:numId w:val="18"/>
        </w:numPr>
      </w:pPr>
      <w:r>
        <w:t>Unit test: Project Aanmaken / Verwijderen / Aanpassen</w:t>
      </w:r>
    </w:p>
    <w:p w14:paraId="5DB076C9" w14:textId="7213B090" w:rsidR="0087367E" w:rsidRDefault="007350DE" w:rsidP="007350DE">
      <w:pPr>
        <w:pStyle w:val="Kop3"/>
      </w:pPr>
      <w:bookmarkStart w:id="21" w:name="_Toc97735010"/>
      <w:r>
        <w:t>Week 2</w:t>
      </w:r>
      <w:bookmarkEnd w:id="21"/>
    </w:p>
    <w:p w14:paraId="78696C76" w14:textId="45C0DF51" w:rsidR="007350DE" w:rsidRDefault="007350DE" w:rsidP="007350DE">
      <w:pPr>
        <w:pStyle w:val="Lijstalinea"/>
        <w:numPr>
          <w:ilvl w:val="0"/>
          <w:numId w:val="18"/>
        </w:numPr>
      </w:pPr>
      <w:r>
        <w:t xml:space="preserve">Development: Bestanden </w:t>
      </w:r>
      <w:r w:rsidR="00833F41">
        <w:t>uploaden / verwijderen</w:t>
      </w:r>
    </w:p>
    <w:p w14:paraId="6CE41A60" w14:textId="50A31436" w:rsidR="007350DE" w:rsidRDefault="00833F41" w:rsidP="007350DE">
      <w:pPr>
        <w:pStyle w:val="Lijstalinea"/>
        <w:numPr>
          <w:ilvl w:val="0"/>
          <w:numId w:val="18"/>
        </w:numPr>
      </w:pPr>
      <w:r>
        <w:t>Unit test: Bestanden uploaden / verwijderen</w:t>
      </w:r>
    </w:p>
    <w:p w14:paraId="45D8AF3D" w14:textId="467BF87C" w:rsidR="006B663D" w:rsidRDefault="006B663D" w:rsidP="006B663D">
      <w:pPr>
        <w:pStyle w:val="Kop3"/>
      </w:pPr>
      <w:bookmarkStart w:id="22" w:name="_Toc97735011"/>
      <w:r>
        <w:t>Week 3</w:t>
      </w:r>
      <w:bookmarkEnd w:id="22"/>
    </w:p>
    <w:p w14:paraId="0777EBD4" w14:textId="77777777" w:rsidR="00CC1E92" w:rsidRDefault="00CC1E92" w:rsidP="00CC1E92">
      <w:pPr>
        <w:pStyle w:val="Lijstalinea"/>
        <w:numPr>
          <w:ilvl w:val="0"/>
          <w:numId w:val="18"/>
        </w:numPr>
      </w:pPr>
      <w:r>
        <w:t>Development: Bestanden Aanmaken / bestanden bewerken</w:t>
      </w:r>
    </w:p>
    <w:p w14:paraId="1CF894FA" w14:textId="4C197419" w:rsidR="00CC1E92" w:rsidRPr="00CC1E92" w:rsidRDefault="00CC1E92" w:rsidP="00CC1E92">
      <w:pPr>
        <w:pStyle w:val="Lijstalinea"/>
        <w:numPr>
          <w:ilvl w:val="0"/>
          <w:numId w:val="18"/>
        </w:numPr>
      </w:pPr>
      <w:r>
        <w:t>Unit test: Bestanden Aanmaken / bestanden bewerken</w:t>
      </w:r>
    </w:p>
    <w:p w14:paraId="2E087B3A" w14:textId="1D8851C5" w:rsidR="006B663D" w:rsidRDefault="00127B05" w:rsidP="00127B05">
      <w:pPr>
        <w:pStyle w:val="Kop2"/>
      </w:pPr>
      <w:bookmarkStart w:id="23" w:name="_Toc97735012"/>
      <w:r>
        <w:t>Sprint 3</w:t>
      </w:r>
      <w:bookmarkEnd w:id="23"/>
    </w:p>
    <w:p w14:paraId="11B5B016" w14:textId="3936E974" w:rsidR="00127B05" w:rsidRDefault="00127B05" w:rsidP="00127B05">
      <w:pPr>
        <w:pStyle w:val="Kop3"/>
      </w:pPr>
      <w:bookmarkStart w:id="24" w:name="_Toc97735013"/>
      <w:r>
        <w:t>Week 1</w:t>
      </w:r>
      <w:bookmarkEnd w:id="24"/>
    </w:p>
    <w:p w14:paraId="403701AA" w14:textId="77777777" w:rsidR="00CC1E92" w:rsidRDefault="00CC1E92" w:rsidP="00CC1E92">
      <w:pPr>
        <w:pStyle w:val="Lijstalinea"/>
        <w:numPr>
          <w:ilvl w:val="0"/>
          <w:numId w:val="18"/>
        </w:numPr>
      </w:pPr>
      <w:r>
        <w:t>Development: Mappen aanmaken</w:t>
      </w:r>
    </w:p>
    <w:p w14:paraId="1947B1CC" w14:textId="77777777" w:rsidR="00CC1E92" w:rsidRDefault="00CC1E92" w:rsidP="00CC1E92">
      <w:pPr>
        <w:pStyle w:val="Lijstalinea"/>
        <w:numPr>
          <w:ilvl w:val="0"/>
          <w:numId w:val="18"/>
        </w:numPr>
      </w:pPr>
      <w:r>
        <w:t>Unit test: Mappen aanmaken</w:t>
      </w:r>
    </w:p>
    <w:p w14:paraId="6E7CAD2F" w14:textId="77777777" w:rsidR="00CC1E92" w:rsidRDefault="00CC1E92" w:rsidP="00CC1E92">
      <w:pPr>
        <w:pStyle w:val="Lijstalinea"/>
        <w:numPr>
          <w:ilvl w:val="0"/>
          <w:numId w:val="18"/>
        </w:numPr>
      </w:pPr>
      <w:r>
        <w:t>Development: Bestanden ordenen in mappen</w:t>
      </w:r>
    </w:p>
    <w:p w14:paraId="0AA6E8A0" w14:textId="3FC9319D" w:rsidR="00CC1E92" w:rsidRPr="00CC1E92" w:rsidRDefault="00CC1E92" w:rsidP="00CC1E92">
      <w:pPr>
        <w:pStyle w:val="Lijstalinea"/>
        <w:numPr>
          <w:ilvl w:val="0"/>
          <w:numId w:val="18"/>
        </w:numPr>
      </w:pPr>
      <w:r>
        <w:t>Unit test: Bestanden ordenen in mappen</w:t>
      </w:r>
    </w:p>
    <w:p w14:paraId="21F7703F" w14:textId="7A3547CB" w:rsidR="0066105B" w:rsidRDefault="0066105B" w:rsidP="0066105B">
      <w:pPr>
        <w:pStyle w:val="Kop3"/>
      </w:pPr>
      <w:bookmarkStart w:id="25" w:name="_Toc97735014"/>
      <w:r>
        <w:lastRenderedPageBreak/>
        <w:t>Week 2</w:t>
      </w:r>
      <w:r w:rsidR="00CC1E92">
        <w:t xml:space="preserve"> &amp; 3</w:t>
      </w:r>
      <w:bookmarkEnd w:id="25"/>
    </w:p>
    <w:p w14:paraId="0F87F52E" w14:textId="77777777" w:rsidR="00CC1E92" w:rsidRDefault="00CC1E92" w:rsidP="00CC1E92">
      <w:pPr>
        <w:pStyle w:val="Lijstalinea"/>
        <w:numPr>
          <w:ilvl w:val="0"/>
          <w:numId w:val="18"/>
        </w:numPr>
      </w:pPr>
      <w:r>
        <w:t>Development: Sprint planning</w:t>
      </w:r>
    </w:p>
    <w:p w14:paraId="6DD59789" w14:textId="77777777" w:rsidR="00CC1E92" w:rsidRDefault="00CC1E92" w:rsidP="00CC1E92">
      <w:pPr>
        <w:pStyle w:val="Lijstalinea"/>
        <w:numPr>
          <w:ilvl w:val="0"/>
          <w:numId w:val="18"/>
        </w:numPr>
      </w:pPr>
      <w:r>
        <w:t xml:space="preserve">Unit test: Sprint planning </w:t>
      </w:r>
    </w:p>
    <w:p w14:paraId="1C414886" w14:textId="69102291" w:rsidR="00CC1E92" w:rsidRDefault="00CC1E92" w:rsidP="00CC1E92">
      <w:pPr>
        <w:pStyle w:val="Lijstalinea"/>
        <w:numPr>
          <w:ilvl w:val="0"/>
          <w:numId w:val="18"/>
        </w:numPr>
      </w:pPr>
      <w:r>
        <w:t>Development: Sprint weergave</w:t>
      </w:r>
    </w:p>
    <w:p w14:paraId="395BB42C" w14:textId="169B6DCC" w:rsidR="00063FCD" w:rsidRDefault="00CC1E92" w:rsidP="00063FCD">
      <w:pPr>
        <w:pStyle w:val="Lijstalinea"/>
        <w:numPr>
          <w:ilvl w:val="0"/>
          <w:numId w:val="18"/>
        </w:numPr>
      </w:pPr>
      <w:r>
        <w:t>Development: Taken toevoegen aan sprint planning</w:t>
      </w:r>
      <w:r w:rsidR="00063FCD">
        <w:t>Sprint 4</w:t>
      </w:r>
    </w:p>
    <w:p w14:paraId="794B44BB" w14:textId="6280015E" w:rsidR="00063FCD" w:rsidRDefault="00063FCD" w:rsidP="00063FCD">
      <w:pPr>
        <w:pStyle w:val="Kop3"/>
      </w:pPr>
      <w:bookmarkStart w:id="26" w:name="_Toc97735015"/>
      <w:r>
        <w:t>Week 1</w:t>
      </w:r>
      <w:bookmarkEnd w:id="26"/>
    </w:p>
    <w:p w14:paraId="0D6F1C8C" w14:textId="77777777" w:rsidR="00CC1E92" w:rsidRDefault="00CC1E92" w:rsidP="00CC1E92">
      <w:pPr>
        <w:pStyle w:val="Lijstalinea"/>
        <w:numPr>
          <w:ilvl w:val="0"/>
          <w:numId w:val="18"/>
        </w:numPr>
      </w:pPr>
      <w:r>
        <w:t>Development: Taken aanmaken / verwijderen</w:t>
      </w:r>
    </w:p>
    <w:p w14:paraId="7AA6E13A" w14:textId="77777777" w:rsidR="00CC1E92" w:rsidRDefault="00CC1E92" w:rsidP="00CC1E92">
      <w:pPr>
        <w:pStyle w:val="Lijstalinea"/>
        <w:numPr>
          <w:ilvl w:val="0"/>
          <w:numId w:val="18"/>
        </w:numPr>
      </w:pPr>
      <w:r>
        <w:t>Unit test: Taken aanmaken / verwijderen</w:t>
      </w:r>
    </w:p>
    <w:p w14:paraId="6F1B5B03" w14:textId="77777777" w:rsidR="00CC1E92" w:rsidRDefault="00CC1E92" w:rsidP="00CC1E92">
      <w:pPr>
        <w:pStyle w:val="Lijstalinea"/>
        <w:numPr>
          <w:ilvl w:val="0"/>
          <w:numId w:val="18"/>
        </w:numPr>
      </w:pPr>
      <w:r>
        <w:t>Development: Taken bewerken / duur geven / due date koppelen</w:t>
      </w:r>
    </w:p>
    <w:p w14:paraId="077F867E" w14:textId="77777777" w:rsidR="00CC1E92" w:rsidRDefault="00CC1E92" w:rsidP="00CC1E92">
      <w:pPr>
        <w:pStyle w:val="Lijstalinea"/>
        <w:numPr>
          <w:ilvl w:val="0"/>
          <w:numId w:val="18"/>
        </w:numPr>
      </w:pPr>
      <w:r>
        <w:t>Unit test: Taken bewerken / duur geven / due date koppelen</w:t>
      </w:r>
    </w:p>
    <w:p w14:paraId="6F057A94" w14:textId="18E95BE9" w:rsidR="001B450C" w:rsidRDefault="001B450C" w:rsidP="001B450C">
      <w:pPr>
        <w:pStyle w:val="Kop3"/>
      </w:pPr>
      <w:bookmarkStart w:id="27" w:name="_Toc97735016"/>
      <w:r>
        <w:t>Week 2</w:t>
      </w:r>
      <w:bookmarkEnd w:id="27"/>
    </w:p>
    <w:p w14:paraId="4C6F6AF2" w14:textId="77777777" w:rsidR="00CC1E92" w:rsidRDefault="00CC1E92" w:rsidP="00CC1E92">
      <w:pPr>
        <w:pStyle w:val="Lijstalinea"/>
        <w:numPr>
          <w:ilvl w:val="0"/>
          <w:numId w:val="18"/>
        </w:numPr>
      </w:pPr>
      <w:r>
        <w:t>Development: Requirements document exporteren naar taken</w:t>
      </w:r>
    </w:p>
    <w:p w14:paraId="6966A9F1" w14:textId="77777777" w:rsidR="00CC1E92" w:rsidRDefault="00CC1E92" w:rsidP="00CC1E92">
      <w:pPr>
        <w:pStyle w:val="Lijstalinea"/>
        <w:numPr>
          <w:ilvl w:val="0"/>
          <w:numId w:val="18"/>
        </w:numPr>
      </w:pPr>
      <w:r>
        <w:t>Unit test: Requirements document exporteren naar taken</w:t>
      </w:r>
    </w:p>
    <w:p w14:paraId="22926F33" w14:textId="77777777" w:rsidR="00CC1E92" w:rsidRDefault="00CC1E92" w:rsidP="00CC1E92">
      <w:pPr>
        <w:pStyle w:val="Lijstalinea"/>
        <w:numPr>
          <w:ilvl w:val="0"/>
          <w:numId w:val="18"/>
        </w:numPr>
      </w:pPr>
      <w:r>
        <w:t>Development: Taken toevoegen aan sprint planning</w:t>
      </w:r>
    </w:p>
    <w:p w14:paraId="66C0B98A" w14:textId="77777777" w:rsidR="00CC1E92" w:rsidRDefault="00CC1E92" w:rsidP="00CC1E92">
      <w:pPr>
        <w:pStyle w:val="Lijstalinea"/>
        <w:numPr>
          <w:ilvl w:val="0"/>
          <w:numId w:val="18"/>
        </w:numPr>
      </w:pPr>
      <w:r>
        <w:t>Unit test: Taken toevoegen aan sprint planning</w:t>
      </w:r>
    </w:p>
    <w:p w14:paraId="53C55AEB" w14:textId="15EEE7A7" w:rsidR="00475D0E" w:rsidRDefault="00475D0E" w:rsidP="00475D0E">
      <w:pPr>
        <w:pStyle w:val="Kop3"/>
      </w:pPr>
      <w:bookmarkStart w:id="28" w:name="_Toc97735017"/>
      <w:r>
        <w:t>Week 3</w:t>
      </w:r>
      <w:bookmarkEnd w:id="28"/>
    </w:p>
    <w:p w14:paraId="0586B6D7" w14:textId="77777777" w:rsidR="00CC1E92" w:rsidRDefault="00CC1E92" w:rsidP="00CC1E92">
      <w:pPr>
        <w:pStyle w:val="Lijstalinea"/>
        <w:numPr>
          <w:ilvl w:val="0"/>
          <w:numId w:val="18"/>
        </w:numPr>
      </w:pPr>
      <w:r>
        <w:t>Development: Time tracking</w:t>
      </w:r>
    </w:p>
    <w:p w14:paraId="1C20FC3F" w14:textId="77777777" w:rsidR="00CC1E92" w:rsidRDefault="00CC1E92" w:rsidP="00CC1E92">
      <w:pPr>
        <w:pStyle w:val="Lijstalinea"/>
        <w:numPr>
          <w:ilvl w:val="0"/>
          <w:numId w:val="18"/>
        </w:numPr>
      </w:pPr>
      <w:r>
        <w:t>Unit test: Time tracking</w:t>
      </w:r>
    </w:p>
    <w:p w14:paraId="3879C1D2" w14:textId="77777777" w:rsidR="00CC1E92" w:rsidRDefault="00CC1E92" w:rsidP="00CC1E92">
      <w:pPr>
        <w:pStyle w:val="Lijstalinea"/>
        <w:numPr>
          <w:ilvl w:val="0"/>
          <w:numId w:val="18"/>
        </w:numPr>
      </w:pPr>
      <w:r>
        <w:t>Development: Time tracking opslaan en naam geven</w:t>
      </w:r>
    </w:p>
    <w:p w14:paraId="320D7353" w14:textId="77777777" w:rsidR="00CC1E92" w:rsidRDefault="00CC1E92" w:rsidP="00CC1E92">
      <w:pPr>
        <w:pStyle w:val="Lijstalinea"/>
        <w:numPr>
          <w:ilvl w:val="0"/>
          <w:numId w:val="18"/>
        </w:numPr>
      </w:pPr>
      <w:r>
        <w:t>Unit test: Time tracking opslaan en naam geven</w:t>
      </w:r>
    </w:p>
    <w:p w14:paraId="1F3D53C0" w14:textId="331C2D08" w:rsidR="00475D0E" w:rsidRDefault="00475D0E" w:rsidP="00475D0E">
      <w:pPr>
        <w:pStyle w:val="Kop2"/>
      </w:pPr>
      <w:bookmarkStart w:id="29" w:name="_Toc97735018"/>
      <w:r>
        <w:t>Sprint 5</w:t>
      </w:r>
      <w:bookmarkEnd w:id="29"/>
    </w:p>
    <w:p w14:paraId="5AF8593B" w14:textId="1F255667" w:rsidR="00475D0E" w:rsidRDefault="00475D0E" w:rsidP="00475D0E">
      <w:pPr>
        <w:pStyle w:val="Kop3"/>
      </w:pPr>
      <w:bookmarkStart w:id="30" w:name="_Toc97735019"/>
      <w:r>
        <w:t>Week 1</w:t>
      </w:r>
      <w:bookmarkEnd w:id="30"/>
    </w:p>
    <w:p w14:paraId="510E19AE" w14:textId="77777777" w:rsidR="00CC1E92" w:rsidRDefault="00CC1E92" w:rsidP="00CC1E92">
      <w:pPr>
        <w:pStyle w:val="Lijstalinea"/>
        <w:numPr>
          <w:ilvl w:val="0"/>
          <w:numId w:val="18"/>
        </w:numPr>
      </w:pPr>
      <w:r>
        <w:t>Development: Time tracking weergeven in schema</w:t>
      </w:r>
    </w:p>
    <w:p w14:paraId="24FC0FFD" w14:textId="77777777" w:rsidR="00CC1E92" w:rsidRDefault="00CC1E92" w:rsidP="00CC1E92">
      <w:pPr>
        <w:pStyle w:val="Lijstalinea"/>
        <w:numPr>
          <w:ilvl w:val="0"/>
          <w:numId w:val="18"/>
        </w:numPr>
      </w:pPr>
      <w:r>
        <w:t>Development: Time tracking koppelen aan taak</w:t>
      </w:r>
    </w:p>
    <w:p w14:paraId="76706636" w14:textId="0708D13D" w:rsidR="00CC1E92" w:rsidRDefault="00CC1E92" w:rsidP="00CC1E92">
      <w:pPr>
        <w:pStyle w:val="Lijstalinea"/>
        <w:numPr>
          <w:ilvl w:val="0"/>
          <w:numId w:val="18"/>
        </w:numPr>
      </w:pPr>
      <w:r>
        <w:t>Unit test: Time tracking koppelen aan taak</w:t>
      </w:r>
    </w:p>
    <w:p w14:paraId="784FC109" w14:textId="77777777" w:rsidR="00CC1E92" w:rsidRPr="00CC1E92" w:rsidRDefault="00CC1E92" w:rsidP="00CC1E92">
      <w:pPr>
        <w:pStyle w:val="Lijstalinea"/>
      </w:pPr>
    </w:p>
    <w:p w14:paraId="469BD76F" w14:textId="49138773" w:rsidR="0073594A" w:rsidRDefault="0073594A" w:rsidP="0073594A">
      <w:pPr>
        <w:pStyle w:val="Kop3"/>
      </w:pPr>
      <w:bookmarkStart w:id="31" w:name="_Toc97735020"/>
      <w:r>
        <w:t>Week 2</w:t>
      </w:r>
      <w:bookmarkEnd w:id="31"/>
    </w:p>
    <w:p w14:paraId="6E0B17C5" w14:textId="77777777" w:rsidR="00CC1E92" w:rsidRDefault="00CC1E92" w:rsidP="00CC1E92">
      <w:pPr>
        <w:pStyle w:val="Lijstalinea"/>
        <w:numPr>
          <w:ilvl w:val="0"/>
          <w:numId w:val="18"/>
        </w:numPr>
      </w:pPr>
      <w:r>
        <w:t>Development: Project wiki aanmaken</w:t>
      </w:r>
    </w:p>
    <w:p w14:paraId="3A9BCDD0" w14:textId="77777777" w:rsidR="00CC1E92" w:rsidRDefault="00CC1E92" w:rsidP="00CC1E92">
      <w:pPr>
        <w:pStyle w:val="Lijstalinea"/>
        <w:numPr>
          <w:ilvl w:val="0"/>
          <w:numId w:val="18"/>
        </w:numPr>
      </w:pPr>
      <w:r>
        <w:t>Unit test: Project wiki aanmaken</w:t>
      </w:r>
    </w:p>
    <w:p w14:paraId="0633781D" w14:textId="77777777" w:rsidR="00CC1E92" w:rsidRDefault="00CC1E92" w:rsidP="00CC1E92">
      <w:pPr>
        <w:pStyle w:val="Lijstalinea"/>
        <w:numPr>
          <w:ilvl w:val="0"/>
          <w:numId w:val="18"/>
        </w:numPr>
      </w:pPr>
      <w:r>
        <w:t>Development: Verschillende pagina’s koppelen aan project wiki</w:t>
      </w:r>
    </w:p>
    <w:p w14:paraId="7F9391F3" w14:textId="77777777" w:rsidR="00CC1E92" w:rsidRDefault="00CC1E92" w:rsidP="00CC1E92">
      <w:pPr>
        <w:pStyle w:val="Lijstalinea"/>
        <w:numPr>
          <w:ilvl w:val="0"/>
          <w:numId w:val="18"/>
        </w:numPr>
      </w:pPr>
      <w:r>
        <w:t>Unit test: Verschillende pagina’s koppelen aan project wiki</w:t>
      </w:r>
    </w:p>
    <w:p w14:paraId="3870E147" w14:textId="3690D821" w:rsidR="00CC1E92" w:rsidRPr="00CC1E92" w:rsidRDefault="00CC1E92" w:rsidP="00CC1E92">
      <w:pPr>
        <w:pStyle w:val="Kop3"/>
      </w:pPr>
      <w:bookmarkStart w:id="32" w:name="_Toc97735021"/>
      <w:r>
        <w:t>Week 3</w:t>
      </w:r>
      <w:bookmarkEnd w:id="32"/>
    </w:p>
    <w:p w14:paraId="5D7F2427" w14:textId="77777777" w:rsidR="00CC1E92" w:rsidRDefault="00CC1E92" w:rsidP="00CC1E92">
      <w:pPr>
        <w:pStyle w:val="Lijstalinea"/>
        <w:numPr>
          <w:ilvl w:val="0"/>
          <w:numId w:val="18"/>
        </w:numPr>
      </w:pPr>
      <w:r>
        <w:t>Development: Tekst document als project wiki instellen</w:t>
      </w:r>
    </w:p>
    <w:p w14:paraId="719AD152" w14:textId="6DC036F0" w:rsidR="00CC1E92" w:rsidRDefault="00CC1E92" w:rsidP="00CC1E92">
      <w:pPr>
        <w:pStyle w:val="Lijstalinea"/>
        <w:numPr>
          <w:ilvl w:val="0"/>
          <w:numId w:val="18"/>
        </w:numPr>
      </w:pPr>
      <w:r>
        <w:t>Unit test: Tekst document als  project wiki instellen</w:t>
      </w:r>
    </w:p>
    <w:p w14:paraId="020883F0" w14:textId="374597FB" w:rsidR="00CC1E92" w:rsidRDefault="00CC1E92" w:rsidP="00CC1E92">
      <w:pPr>
        <w:pStyle w:val="Lijstalinea"/>
        <w:numPr>
          <w:ilvl w:val="0"/>
          <w:numId w:val="18"/>
        </w:numPr>
      </w:pPr>
      <w:r>
        <w:t>Development: Integratie tussen verschillende componenten polishen</w:t>
      </w:r>
    </w:p>
    <w:p w14:paraId="03E452C7" w14:textId="089C3706" w:rsidR="00CC1E92" w:rsidRDefault="00CC1E92" w:rsidP="00CC1E92">
      <w:pPr>
        <w:pStyle w:val="Kop2"/>
      </w:pPr>
      <w:bookmarkStart w:id="33" w:name="_Toc97735022"/>
      <w:r>
        <w:lastRenderedPageBreak/>
        <w:t>Sprint 6</w:t>
      </w:r>
      <w:bookmarkEnd w:id="33"/>
    </w:p>
    <w:p w14:paraId="6BF796E7" w14:textId="58866568" w:rsidR="00CC1E92" w:rsidRDefault="00CC1E92" w:rsidP="00CC1E92">
      <w:pPr>
        <w:pStyle w:val="Kop3"/>
      </w:pPr>
      <w:bookmarkStart w:id="34" w:name="_Toc97735023"/>
      <w:r>
        <w:t>Week 1&amp;2&amp;3</w:t>
      </w:r>
      <w:bookmarkEnd w:id="34"/>
    </w:p>
    <w:p w14:paraId="36ED1D67" w14:textId="2F3E00F8" w:rsidR="00CC1E92" w:rsidRDefault="00CC1E92" w:rsidP="00CC1E92">
      <w:pPr>
        <w:pStyle w:val="Lijstalinea"/>
        <w:numPr>
          <w:ilvl w:val="0"/>
          <w:numId w:val="18"/>
        </w:numPr>
      </w:pPr>
      <w:r>
        <w:t>Bugs fixen, refractoren en presentatie voorbereiden.</w:t>
      </w:r>
    </w:p>
    <w:p w14:paraId="78B808BA" w14:textId="6EBA98F5" w:rsidR="00244068" w:rsidRDefault="00EB44A0" w:rsidP="00CA7A90">
      <w:pPr>
        <w:pStyle w:val="Kop1"/>
      </w:pPr>
      <w:bookmarkStart w:id="35" w:name="_Toc97735024"/>
      <w:r>
        <w:t>Data</w:t>
      </w:r>
      <w:bookmarkEnd w:id="35"/>
    </w:p>
    <w:p w14:paraId="078AD489" w14:textId="5EFB818B" w:rsidR="00EB44A0" w:rsidRDefault="00EB44A0" w:rsidP="00EB44A0">
      <w:r>
        <w:t xml:space="preserve">Om alle functionaliteiten goed tot zijn recht te laten komen is het van belang </w:t>
      </w:r>
      <w:r w:rsidR="007A4FB9">
        <w:t>goed te weten hoe verschillende data typen en sources tot elkaar in verband staan. Hiervoor heb ik een UML diagram gemaakt.</w:t>
      </w:r>
      <w:r w:rsidR="00C420B4">
        <w:tab/>
      </w:r>
    </w:p>
    <w:p w14:paraId="7C8E4D7C" w14:textId="6FAC082D" w:rsidR="007A4FB9" w:rsidRPr="00EB44A0" w:rsidRDefault="007A4FB9" w:rsidP="00EB44A0">
      <w:r>
        <w:rPr>
          <w:noProof/>
        </w:rPr>
        <w:drawing>
          <wp:anchor distT="0" distB="0" distL="114300" distR="114300" simplePos="0" relativeHeight="251660288" behindDoc="0" locked="0" layoutInCell="1" allowOverlap="1" wp14:anchorId="35C28A14" wp14:editId="69CF8F3A">
            <wp:simplePos x="0" y="0"/>
            <wp:positionH relativeFrom="column">
              <wp:posOffset>3517</wp:posOffset>
            </wp:positionH>
            <wp:positionV relativeFrom="paragraph">
              <wp:posOffset>2003</wp:posOffset>
            </wp:positionV>
            <wp:extent cx="5274310" cy="3513455"/>
            <wp:effectExtent l="0" t="0" r="254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513455"/>
                    </a:xfrm>
                    <a:prstGeom prst="rect">
                      <a:avLst/>
                    </a:prstGeom>
                  </pic:spPr>
                </pic:pic>
              </a:graphicData>
            </a:graphic>
          </wp:anchor>
        </w:drawing>
      </w:r>
    </w:p>
    <w:p w14:paraId="5FEC430A" w14:textId="23B80B4A" w:rsidR="00CC1E92" w:rsidRPr="00CC1E92" w:rsidRDefault="00CC1E92" w:rsidP="00CC1E92"/>
    <w:p w14:paraId="7FB28794" w14:textId="75F6D690" w:rsidR="00B40AB0" w:rsidRDefault="00B40AB0" w:rsidP="00442C82">
      <w:pPr>
        <w:rPr>
          <w:noProof/>
        </w:rPr>
      </w:pPr>
      <w:r>
        <w:br w:type="page"/>
      </w:r>
    </w:p>
    <w:p w14:paraId="7DDE0A47" w14:textId="77777777" w:rsidR="00DB04D4" w:rsidRDefault="00DB04D4" w:rsidP="00DB04D4">
      <w:pPr>
        <w:pStyle w:val="Kop1"/>
      </w:pPr>
      <w:bookmarkStart w:id="36" w:name="_Toc97735025"/>
      <w:r>
        <w:lastRenderedPageBreak/>
        <w:t>Begrippen</w:t>
      </w:r>
    </w:p>
    <w:p w14:paraId="67A69CE6" w14:textId="65B5011D" w:rsidR="00DB04D4" w:rsidRDefault="00DB04D4" w:rsidP="000E0D2C">
      <w:r>
        <w:t>PMS: Project management systeem. Je project waar ik momenteel aan werk en waar je verschillende projecten kan beheren.</w:t>
      </w:r>
    </w:p>
    <w:p w14:paraId="3D03AC71" w14:textId="72C416AB" w:rsidR="00CA7A90" w:rsidRDefault="00CA7A90" w:rsidP="00CA7A90">
      <w:pPr>
        <w:pStyle w:val="Kop1"/>
      </w:pPr>
      <w:r>
        <w:t>Techniek onderbouwing</w:t>
      </w:r>
      <w:bookmarkEnd w:id="36"/>
    </w:p>
    <w:p w14:paraId="50FB3155" w14:textId="77777777" w:rsidR="00CA7A90" w:rsidRDefault="00CA7A90" w:rsidP="00CA7A90">
      <w:r>
        <w:t>De applicatie zal gaan bestaan uit een front- en een backend. Deze twee componenten zullen strikt gescheiden blijven. Dit is voordelig omdat op deze manier de frontend makkelijk aan te passen of te updaten is zonder dat dit complicaties met zich mee brengt. De enige manier waarop deze twee lagen namelijk afhankelijk van elkaar zijn is een http endpoint die makkelijk te veranderen zou zijn. Wanneer deze manier niet toegepast zou worden en de front- en backend grotendeels met elkaar verweven is, word het heel lastig om iets makkelijk aan te passen aan een van beide delen.</w:t>
      </w:r>
    </w:p>
    <w:p w14:paraId="56C17E6D" w14:textId="1EF17CEA" w:rsidR="000E3209" w:rsidRDefault="00CA7A90" w:rsidP="00CA7A90">
      <w:r>
        <w:t>Als frontend techniek werk ik met Vue.js. Dit is een javascript library welke zich focust op de het zo simpel mogelijk maken maar toch vele features bieden. Zo zijn er duizenden packages voor te vinden en is het een no-config of low-config framework. Dit houdt in dat alles voor je wordt geregeld voor de vue CLI tool. Deze installeert de juiste packages en configureert ze naar jouw behoefte. En wanneer je toch iets meer wil aanpassen kan dit in de Vue.Config file. Daarnaast maakt hebt gebruik van html templates in combinatie met JSX. Dit is een voordeel omdat het duidelijker is om te lezen maar toch krachtig en snel is. Daarnaast is de documentatie erg uitgebreid wat het makkelijk maakt om met vue te beginnen.</w:t>
      </w:r>
    </w:p>
    <w:p w14:paraId="1AB45154" w14:textId="3C7223FC" w:rsidR="00AD723C" w:rsidRDefault="00AD723C" w:rsidP="00AD723C">
      <w:pPr>
        <w:pStyle w:val="Kop1"/>
      </w:pPr>
      <w:r>
        <w:t>Backend api</w:t>
      </w:r>
    </w:p>
    <w:p w14:paraId="01DB52E4" w14:textId="74FED24B" w:rsidR="00214A0B" w:rsidRPr="00214A0B" w:rsidRDefault="00214A0B" w:rsidP="00214A0B">
      <w:pPr>
        <w:rPr>
          <w:i/>
          <w:iCs/>
          <w:sz w:val="18"/>
          <w:szCs w:val="18"/>
        </w:rPr>
      </w:pPr>
      <w:r>
        <w:rPr>
          <w:i/>
          <w:iCs/>
          <w:sz w:val="18"/>
          <w:szCs w:val="18"/>
        </w:rPr>
        <w:t>Updated: 09-03-2022</w:t>
      </w:r>
    </w:p>
    <w:p w14:paraId="0915B93C" w14:textId="3C592A08" w:rsidR="00AD723C" w:rsidRDefault="00AD723C" w:rsidP="00AD723C">
      <w:r>
        <w:t xml:space="preserve">De backend van PMS bestaat </w:t>
      </w:r>
      <w:r w:rsidR="00553870">
        <w:t>is gebouwd als een restful web</w:t>
      </w:r>
      <w:r w:rsidR="006450EA">
        <w:t>-</w:t>
      </w:r>
      <w:r w:rsidR="00553870">
        <w:t xml:space="preserve">api met verschillende lagen om op deze manier de kwaliteit </w:t>
      </w:r>
      <w:r w:rsidR="006450EA">
        <w:t>en onderhoudtbaarheid van de applicatie te waarborgen</w:t>
      </w:r>
      <w:r w:rsidR="00917708">
        <w:t>. De eerste laag is de Controller laag, deze ontvangt ieder http request met de bijbehorende data</w:t>
      </w:r>
      <w:r w:rsidR="00241622">
        <w:t xml:space="preserve">, hier wordt de data gefilterd en gecontroleerd. Vervolgens gaat de data naar de Business laag waar de data verder </w:t>
      </w:r>
      <w:r w:rsidR="00885A2E">
        <w:t xml:space="preserve">gefilterd en gevormd word naar de vorm waarop het bruikbaar is. Wanneer dit is gebeurt word de data wederom door gestuurd naar de laatste laag en dit is de data laag. Deze </w:t>
      </w:r>
      <w:r w:rsidR="0027389D">
        <w:t>voegt met wat</w:t>
      </w:r>
      <w:r w:rsidR="00674962">
        <w:t xml:space="preserve"> laatste checks de data toe aan de database. Dit dezelfde proces werkt ook omgekeerd</w:t>
      </w:r>
      <w:r w:rsidR="001B6D21">
        <w:t xml:space="preserve"> met wanneer er data wordt opgevraagd.</w:t>
      </w:r>
    </w:p>
    <w:p w14:paraId="457526A7" w14:textId="0EDE115C" w:rsidR="00C57FB6" w:rsidRDefault="001B6D21" w:rsidP="00AD723C">
      <w:r>
        <w:t xml:space="preserve">De Controller laag: </w:t>
      </w:r>
      <w:r w:rsidR="003F15C1">
        <w:t xml:space="preserve">Deze laag heeft een aantal verschillende controllers. </w:t>
      </w:r>
      <w:r w:rsidR="00794A8B">
        <w:t>Voor iedere hoofd functionaliteit een. Zo is er bijvoorbeeld een project controller, een taak controller en een sprint controller welke allemaal</w:t>
      </w:r>
      <w:r w:rsidR="00BB14CC">
        <w:t xml:space="preserve"> zorgen voor zijn eigen taken.</w:t>
      </w:r>
    </w:p>
    <w:p w14:paraId="784CB01D" w14:textId="39C5F07E" w:rsidR="00C57FB6" w:rsidRDefault="00C57FB6" w:rsidP="00AD723C">
      <w:r>
        <w:t xml:space="preserve">De </w:t>
      </w:r>
      <w:r w:rsidR="00885D00">
        <w:t xml:space="preserve">“SprintsController.cs” heeft twee </w:t>
      </w:r>
      <w:r w:rsidR="000223B9">
        <w:t>functies welke ook endpoints zijn. Dit zijn “AddSprint” en “GetSprintsByProject” De namelijk speken voor zich.</w:t>
      </w:r>
    </w:p>
    <w:p w14:paraId="79A7F773" w14:textId="709BA567" w:rsidR="000223B9" w:rsidRPr="00AD723C" w:rsidRDefault="000223B9" w:rsidP="00AD723C">
      <w:r>
        <w:lastRenderedPageBreak/>
        <w:t xml:space="preserve">De </w:t>
      </w:r>
      <w:r w:rsidR="00AB1D39">
        <w:t xml:space="preserve">“TasksController.cs” </w:t>
      </w:r>
      <w:r w:rsidR="004B6DE5">
        <w:t xml:space="preserve">heeft vier functies welke wederom ook endpoints zijn. </w:t>
      </w:r>
      <w:r w:rsidR="007E11B2">
        <w:t>De</w:t>
      </w:r>
      <w:r w:rsidR="007F183D">
        <w:t>ze zijn “AddTask”</w:t>
      </w:r>
    </w:p>
    <w:p w14:paraId="57C76236" w14:textId="77777777" w:rsidR="00CA7A90" w:rsidRPr="005948D4" w:rsidRDefault="00CA7A90" w:rsidP="00CA7A90"/>
    <w:p w14:paraId="0F887E12" w14:textId="29D86306" w:rsidR="006A2BF2" w:rsidRDefault="006A2BF2">
      <w:pPr>
        <w:rPr>
          <w:rFonts w:asciiTheme="majorHAnsi" w:eastAsiaTheme="majorEastAsia" w:hAnsiTheme="majorHAnsi" w:cstheme="majorBidi"/>
          <w:color w:val="007789" w:themeColor="accent1" w:themeShade="BF"/>
          <w:sz w:val="32"/>
        </w:rPr>
      </w:pPr>
    </w:p>
    <w:p w14:paraId="36B2CB65" w14:textId="0748D10C" w:rsidR="00D105EF" w:rsidRDefault="00B40AB0" w:rsidP="00B40AB0">
      <w:pPr>
        <w:pStyle w:val="Kop1"/>
      </w:pPr>
      <w:bookmarkStart w:id="37" w:name="_Toc97735026"/>
      <w:r>
        <w:t>Bronnen</w:t>
      </w:r>
      <w:bookmarkEnd w:id="37"/>
    </w:p>
    <w:p w14:paraId="0B0F1E28" w14:textId="29FFF744" w:rsidR="008A7880" w:rsidRDefault="00646255" w:rsidP="008A7880">
      <w:r>
        <w:t xml:space="preserve">AA01: </w:t>
      </w:r>
      <w:r w:rsidR="008A7880">
        <w:t xml:space="preserve">W. (2021, 9 september). </w:t>
      </w:r>
      <w:r w:rsidR="008A7880">
        <w:rPr>
          <w:i/>
          <w:iCs/>
        </w:rPr>
        <w:t>9-Step Guide: How to Plan Effective Software Development Projects</w:t>
      </w:r>
      <w:r w:rsidR="008A7880">
        <w:t xml:space="preserve">. Waydev. Geraadpleegd op 7 februari 2022, van </w:t>
      </w:r>
      <w:hyperlink r:id="rId11" w:history="1">
        <w:r w:rsidR="00942DAF" w:rsidRPr="00D6011E">
          <w:rPr>
            <w:rStyle w:val="Hyperlink"/>
          </w:rPr>
          <w:t>https://waydev.co/software-projects-planning/</w:t>
        </w:r>
      </w:hyperlink>
    </w:p>
    <w:p w14:paraId="6F966CC4" w14:textId="41723CC0" w:rsidR="00942DAF" w:rsidRDefault="00942DAF" w:rsidP="007F51F6">
      <w:pPr>
        <w:pStyle w:val="Foto"/>
        <w:jc w:val="left"/>
      </w:pPr>
      <w:r>
        <w:t xml:space="preserve">AA02: </w:t>
      </w:r>
      <w:r w:rsidR="007F51F6" w:rsidRPr="007F51F6">
        <w:t xml:space="preserve">Bandakkanavar, R. (2019, 17 oktober). Software Requirements Specification document with example. Krazytech. Geraadpleegd op 7 februari 2022, van </w:t>
      </w:r>
      <w:hyperlink r:id="rId12" w:history="1">
        <w:r w:rsidR="007F51F6" w:rsidRPr="00D6011E">
          <w:rPr>
            <w:rStyle w:val="Hyperlink"/>
          </w:rPr>
          <w:t>https://krazytech.com/projects/sample-software-requirements-specificationsrs-report-airline-database</w:t>
        </w:r>
      </w:hyperlink>
    </w:p>
    <w:p w14:paraId="5691599B" w14:textId="21277091" w:rsidR="005C40BD" w:rsidRDefault="005C40BD" w:rsidP="007F51F6">
      <w:pPr>
        <w:pStyle w:val="Foto"/>
        <w:jc w:val="left"/>
      </w:pPr>
    </w:p>
    <w:p w14:paraId="7D31BC2D" w14:textId="52E84A5C" w:rsidR="005C40BD" w:rsidRDefault="005C40BD" w:rsidP="005C40BD">
      <w:pPr>
        <w:pStyle w:val="Foto"/>
        <w:jc w:val="left"/>
        <w:rPr>
          <w:rStyle w:val="Hyperlink"/>
        </w:rPr>
      </w:pPr>
      <w:r>
        <w:t xml:space="preserve">AA03: Burak, A. (2021, 19 augustus). </w:t>
      </w:r>
      <w:r>
        <w:rPr>
          <w:i/>
          <w:iCs/>
        </w:rPr>
        <w:t>How to Write a Software Requirement Specification (SRS) in 2021</w:t>
      </w:r>
      <w:r>
        <w:t xml:space="preserve">. Relevant Software. Geraadpleegd op 7 februari 2022, van </w:t>
      </w:r>
      <w:hyperlink r:id="rId13" w:history="1">
        <w:r w:rsidRPr="00D6011E">
          <w:rPr>
            <w:rStyle w:val="Hyperlink"/>
          </w:rPr>
          <w:t>https://relevant.software/blog/software-requirements-specification-srs-document/</w:t>
        </w:r>
      </w:hyperlink>
    </w:p>
    <w:p w14:paraId="347997C5" w14:textId="75838FFD" w:rsidR="00EE4F5C" w:rsidRDefault="00EE4F5C" w:rsidP="005C40BD">
      <w:pPr>
        <w:pStyle w:val="Foto"/>
        <w:jc w:val="left"/>
        <w:rPr>
          <w:rStyle w:val="Hyperlink"/>
        </w:rPr>
      </w:pPr>
    </w:p>
    <w:p w14:paraId="1990C468" w14:textId="14070DE3" w:rsidR="00BC781E" w:rsidRDefault="00BC781E" w:rsidP="00BC781E">
      <w:pPr>
        <w:pStyle w:val="Foto"/>
      </w:pPr>
      <w:r>
        <w:t xml:space="preserve">AA04: </w:t>
      </w:r>
      <w:r w:rsidRPr="00BC781E">
        <w:rPr>
          <w:i/>
          <w:iCs/>
        </w:rPr>
        <w:t>Requirements</w:t>
      </w:r>
      <w:r w:rsidRPr="00BC781E">
        <w:t xml:space="preserve">. (z.d.). s2-db-documentatie. Geraadpleegd op 8 februari 2022, van </w:t>
      </w:r>
      <w:hyperlink r:id="rId14" w:history="1">
        <w:r w:rsidRPr="00064FC6">
          <w:rPr>
            <w:rStyle w:val="Hyperlink"/>
          </w:rPr>
          <w:t>https://rubensteins.github.io/s2-db-documentatie/Onderwerpen/Requirements</w:t>
        </w:r>
      </w:hyperlink>
    </w:p>
    <w:p w14:paraId="1B29BB68" w14:textId="77777777" w:rsidR="00BC781E" w:rsidRPr="00BC781E" w:rsidRDefault="00BC781E" w:rsidP="00BC781E">
      <w:pPr>
        <w:pStyle w:val="Foto"/>
      </w:pPr>
    </w:p>
    <w:p w14:paraId="5337DB8A" w14:textId="61CB7E4E" w:rsidR="00EE4F5C" w:rsidRPr="00BC781E" w:rsidRDefault="00EE4F5C" w:rsidP="00BC781E"/>
    <w:p w14:paraId="221BF7B8" w14:textId="77777777" w:rsidR="005C40BD" w:rsidRDefault="005C40BD" w:rsidP="005C40BD">
      <w:pPr>
        <w:pStyle w:val="Foto"/>
        <w:jc w:val="left"/>
      </w:pPr>
    </w:p>
    <w:p w14:paraId="01163BAD" w14:textId="780D005B" w:rsidR="005C40BD" w:rsidRDefault="005C40BD" w:rsidP="007F51F6">
      <w:pPr>
        <w:pStyle w:val="Foto"/>
        <w:jc w:val="left"/>
      </w:pPr>
    </w:p>
    <w:p w14:paraId="5EFEA415" w14:textId="77777777" w:rsidR="007F51F6" w:rsidRDefault="007F51F6" w:rsidP="007F51F6">
      <w:pPr>
        <w:pStyle w:val="Foto"/>
        <w:jc w:val="left"/>
      </w:pPr>
    </w:p>
    <w:p w14:paraId="68A3C7E0" w14:textId="77777777" w:rsidR="00B40AB0" w:rsidRPr="00B40AB0" w:rsidRDefault="00B40AB0" w:rsidP="00B40AB0"/>
    <w:sectPr w:rsidR="00B40AB0" w:rsidRPr="00B40AB0" w:rsidSect="0089714F">
      <w:headerReference w:type="default" r:id="rId15"/>
      <w:footerReference w:type="default" r:id="rId1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246F4" w14:textId="77777777" w:rsidR="004817EA" w:rsidRDefault="004817EA" w:rsidP="00C6554A">
      <w:pPr>
        <w:spacing w:before="0" w:after="0" w:line="240" w:lineRule="auto"/>
      </w:pPr>
      <w:r>
        <w:separator/>
      </w:r>
    </w:p>
  </w:endnote>
  <w:endnote w:type="continuationSeparator" w:id="0">
    <w:p w14:paraId="32443491" w14:textId="77777777" w:rsidR="004817EA" w:rsidRDefault="004817E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B007D"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0A9B7" w14:textId="77777777" w:rsidR="004817EA" w:rsidRDefault="004817EA" w:rsidP="00C6554A">
      <w:pPr>
        <w:spacing w:before="0" w:after="0" w:line="240" w:lineRule="auto"/>
      </w:pPr>
      <w:r>
        <w:separator/>
      </w:r>
    </w:p>
  </w:footnote>
  <w:footnote w:type="continuationSeparator" w:id="0">
    <w:p w14:paraId="2F310BBC" w14:textId="77777777" w:rsidR="004817EA" w:rsidRDefault="004817EA"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E515" w14:textId="6873D729" w:rsidR="009606D0" w:rsidRDefault="009606D0">
    <w:pPr>
      <w:pStyle w:val="Koptekst"/>
    </w:pPr>
    <w:r>
      <w:t>Thijmen Brand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9002D23"/>
    <w:multiLevelType w:val="hybridMultilevel"/>
    <w:tmpl w:val="5088F27A"/>
    <w:lvl w:ilvl="0" w:tplc="E01C1692">
      <w:start w:val="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46769A"/>
    <w:multiLevelType w:val="hybridMultilevel"/>
    <w:tmpl w:val="2C562640"/>
    <w:lvl w:ilvl="0" w:tplc="08B668A6">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887FCB"/>
    <w:multiLevelType w:val="hybridMultilevel"/>
    <w:tmpl w:val="836059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FB24499"/>
    <w:multiLevelType w:val="hybridMultilevel"/>
    <w:tmpl w:val="EB3E6670"/>
    <w:lvl w:ilvl="0" w:tplc="A9C43DC4">
      <w:start w:val="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4E"/>
    <w:rsid w:val="000002D3"/>
    <w:rsid w:val="000208A7"/>
    <w:rsid w:val="000223B9"/>
    <w:rsid w:val="0002539F"/>
    <w:rsid w:val="00046DE6"/>
    <w:rsid w:val="00047016"/>
    <w:rsid w:val="00047F33"/>
    <w:rsid w:val="000551DE"/>
    <w:rsid w:val="00063FCD"/>
    <w:rsid w:val="0006645F"/>
    <w:rsid w:val="00082A75"/>
    <w:rsid w:val="000A1024"/>
    <w:rsid w:val="000A3356"/>
    <w:rsid w:val="000C05EE"/>
    <w:rsid w:val="000E0D2C"/>
    <w:rsid w:val="000E0FFD"/>
    <w:rsid w:val="000E1483"/>
    <w:rsid w:val="000E3209"/>
    <w:rsid w:val="000E4605"/>
    <w:rsid w:val="000E5AB0"/>
    <w:rsid w:val="000E617C"/>
    <w:rsid w:val="0010310D"/>
    <w:rsid w:val="00110914"/>
    <w:rsid w:val="001211C6"/>
    <w:rsid w:val="00127B05"/>
    <w:rsid w:val="00136484"/>
    <w:rsid w:val="001373F7"/>
    <w:rsid w:val="0014698A"/>
    <w:rsid w:val="00155448"/>
    <w:rsid w:val="0015579B"/>
    <w:rsid w:val="0017171E"/>
    <w:rsid w:val="00190E53"/>
    <w:rsid w:val="001A7ABF"/>
    <w:rsid w:val="001B0CBE"/>
    <w:rsid w:val="001B450C"/>
    <w:rsid w:val="001B6D21"/>
    <w:rsid w:val="001B7DD5"/>
    <w:rsid w:val="001C2202"/>
    <w:rsid w:val="001D4C43"/>
    <w:rsid w:val="001E1CEA"/>
    <w:rsid w:val="001E53D8"/>
    <w:rsid w:val="00205884"/>
    <w:rsid w:val="002147EE"/>
    <w:rsid w:val="00214A0B"/>
    <w:rsid w:val="00222DC5"/>
    <w:rsid w:val="00225F8B"/>
    <w:rsid w:val="00226C67"/>
    <w:rsid w:val="00236DF9"/>
    <w:rsid w:val="00241622"/>
    <w:rsid w:val="00244068"/>
    <w:rsid w:val="00246DCC"/>
    <w:rsid w:val="002554CD"/>
    <w:rsid w:val="00271A61"/>
    <w:rsid w:val="0027389D"/>
    <w:rsid w:val="00293B83"/>
    <w:rsid w:val="002963C7"/>
    <w:rsid w:val="002B4294"/>
    <w:rsid w:val="002B5AE3"/>
    <w:rsid w:val="002C38E5"/>
    <w:rsid w:val="002D0F28"/>
    <w:rsid w:val="002F5DDD"/>
    <w:rsid w:val="002F7C79"/>
    <w:rsid w:val="0030797B"/>
    <w:rsid w:val="00314674"/>
    <w:rsid w:val="0031703F"/>
    <w:rsid w:val="00333D0D"/>
    <w:rsid w:val="00352CC0"/>
    <w:rsid w:val="00354A10"/>
    <w:rsid w:val="00384E67"/>
    <w:rsid w:val="003865BA"/>
    <w:rsid w:val="00394D01"/>
    <w:rsid w:val="00394EEC"/>
    <w:rsid w:val="00397CE2"/>
    <w:rsid w:val="003A09B6"/>
    <w:rsid w:val="003A15A3"/>
    <w:rsid w:val="003C015E"/>
    <w:rsid w:val="003C5C00"/>
    <w:rsid w:val="003D218F"/>
    <w:rsid w:val="003E3F2D"/>
    <w:rsid w:val="003E7269"/>
    <w:rsid w:val="003F064C"/>
    <w:rsid w:val="003F15C1"/>
    <w:rsid w:val="00402695"/>
    <w:rsid w:val="00404B8A"/>
    <w:rsid w:val="00411785"/>
    <w:rsid w:val="00415544"/>
    <w:rsid w:val="00427ACE"/>
    <w:rsid w:val="004363DC"/>
    <w:rsid w:val="00442C82"/>
    <w:rsid w:val="00444859"/>
    <w:rsid w:val="00454F6C"/>
    <w:rsid w:val="00475112"/>
    <w:rsid w:val="00475D0E"/>
    <w:rsid w:val="004817EA"/>
    <w:rsid w:val="00482924"/>
    <w:rsid w:val="00486587"/>
    <w:rsid w:val="004B202A"/>
    <w:rsid w:val="004B6DE5"/>
    <w:rsid w:val="004C049F"/>
    <w:rsid w:val="004D4199"/>
    <w:rsid w:val="004E00BB"/>
    <w:rsid w:val="004E547D"/>
    <w:rsid w:val="004E56E2"/>
    <w:rsid w:val="005000E2"/>
    <w:rsid w:val="00520D33"/>
    <w:rsid w:val="00551145"/>
    <w:rsid w:val="00553870"/>
    <w:rsid w:val="00571494"/>
    <w:rsid w:val="0058180D"/>
    <w:rsid w:val="0059191F"/>
    <w:rsid w:val="00597ECC"/>
    <w:rsid w:val="005A0CC1"/>
    <w:rsid w:val="005A760D"/>
    <w:rsid w:val="005A7FC5"/>
    <w:rsid w:val="005B0EE1"/>
    <w:rsid w:val="005B2C79"/>
    <w:rsid w:val="005C40BD"/>
    <w:rsid w:val="005C4691"/>
    <w:rsid w:val="005C6FF3"/>
    <w:rsid w:val="005D29FE"/>
    <w:rsid w:val="005E3CE9"/>
    <w:rsid w:val="005E3D32"/>
    <w:rsid w:val="005F3CFD"/>
    <w:rsid w:val="005F7B0D"/>
    <w:rsid w:val="00610FFF"/>
    <w:rsid w:val="0061610C"/>
    <w:rsid w:val="00636059"/>
    <w:rsid w:val="00640F36"/>
    <w:rsid w:val="006425A4"/>
    <w:rsid w:val="0064474E"/>
    <w:rsid w:val="006450EA"/>
    <w:rsid w:val="00645DC7"/>
    <w:rsid w:val="00646255"/>
    <w:rsid w:val="00650C25"/>
    <w:rsid w:val="0066105B"/>
    <w:rsid w:val="00661F28"/>
    <w:rsid w:val="006644D6"/>
    <w:rsid w:val="00664C31"/>
    <w:rsid w:val="00674962"/>
    <w:rsid w:val="00685F2B"/>
    <w:rsid w:val="006A2BF2"/>
    <w:rsid w:val="006A3CE7"/>
    <w:rsid w:val="006B663D"/>
    <w:rsid w:val="006C2504"/>
    <w:rsid w:val="006C3BD7"/>
    <w:rsid w:val="006C68D4"/>
    <w:rsid w:val="006C7604"/>
    <w:rsid w:val="006D620E"/>
    <w:rsid w:val="006F117A"/>
    <w:rsid w:val="006F1AD3"/>
    <w:rsid w:val="006F42B5"/>
    <w:rsid w:val="007070BF"/>
    <w:rsid w:val="007078CC"/>
    <w:rsid w:val="007105D5"/>
    <w:rsid w:val="00713FD5"/>
    <w:rsid w:val="00716F7E"/>
    <w:rsid w:val="00720DCC"/>
    <w:rsid w:val="00726662"/>
    <w:rsid w:val="007350DE"/>
    <w:rsid w:val="0073594A"/>
    <w:rsid w:val="007447BC"/>
    <w:rsid w:val="00744E0C"/>
    <w:rsid w:val="0076608D"/>
    <w:rsid w:val="00785181"/>
    <w:rsid w:val="00785AAA"/>
    <w:rsid w:val="0079069D"/>
    <w:rsid w:val="0079396B"/>
    <w:rsid w:val="00794A8B"/>
    <w:rsid w:val="007A4FB9"/>
    <w:rsid w:val="007A6F26"/>
    <w:rsid w:val="007B22F7"/>
    <w:rsid w:val="007B414E"/>
    <w:rsid w:val="007E11B2"/>
    <w:rsid w:val="007F183D"/>
    <w:rsid w:val="007F51F6"/>
    <w:rsid w:val="007F5DF6"/>
    <w:rsid w:val="0081208D"/>
    <w:rsid w:val="00830776"/>
    <w:rsid w:val="00833F41"/>
    <w:rsid w:val="00862B3C"/>
    <w:rsid w:val="008717A0"/>
    <w:rsid w:val="0087367E"/>
    <w:rsid w:val="0087542E"/>
    <w:rsid w:val="0088030D"/>
    <w:rsid w:val="0088435F"/>
    <w:rsid w:val="00885887"/>
    <w:rsid w:val="00885A2E"/>
    <w:rsid w:val="00885D00"/>
    <w:rsid w:val="00894270"/>
    <w:rsid w:val="0089714F"/>
    <w:rsid w:val="008A07C3"/>
    <w:rsid w:val="008A36E6"/>
    <w:rsid w:val="008A7880"/>
    <w:rsid w:val="008B1D0F"/>
    <w:rsid w:val="008D1D7E"/>
    <w:rsid w:val="008D41E9"/>
    <w:rsid w:val="008E1BCE"/>
    <w:rsid w:val="008E7479"/>
    <w:rsid w:val="008F1B6D"/>
    <w:rsid w:val="008F31EF"/>
    <w:rsid w:val="008F4B2B"/>
    <w:rsid w:val="00903FD0"/>
    <w:rsid w:val="0090618E"/>
    <w:rsid w:val="0090691B"/>
    <w:rsid w:val="009148F7"/>
    <w:rsid w:val="00917708"/>
    <w:rsid w:val="00942DAF"/>
    <w:rsid w:val="00943F66"/>
    <w:rsid w:val="009606D0"/>
    <w:rsid w:val="009B7583"/>
    <w:rsid w:val="009E35AA"/>
    <w:rsid w:val="009F2B7C"/>
    <w:rsid w:val="00A01774"/>
    <w:rsid w:val="00A22D23"/>
    <w:rsid w:val="00A355FD"/>
    <w:rsid w:val="00A438F0"/>
    <w:rsid w:val="00A44D84"/>
    <w:rsid w:val="00A53670"/>
    <w:rsid w:val="00A552AB"/>
    <w:rsid w:val="00A66161"/>
    <w:rsid w:val="00A71193"/>
    <w:rsid w:val="00A72004"/>
    <w:rsid w:val="00A72990"/>
    <w:rsid w:val="00A8382C"/>
    <w:rsid w:val="00A83854"/>
    <w:rsid w:val="00A900E7"/>
    <w:rsid w:val="00A919C7"/>
    <w:rsid w:val="00A975CF"/>
    <w:rsid w:val="00AA09A9"/>
    <w:rsid w:val="00AB1D39"/>
    <w:rsid w:val="00AB5FDC"/>
    <w:rsid w:val="00AC523C"/>
    <w:rsid w:val="00AC5BB6"/>
    <w:rsid w:val="00AD0E41"/>
    <w:rsid w:val="00AD723C"/>
    <w:rsid w:val="00AD7DEB"/>
    <w:rsid w:val="00AE17E2"/>
    <w:rsid w:val="00B02CF5"/>
    <w:rsid w:val="00B07061"/>
    <w:rsid w:val="00B0791D"/>
    <w:rsid w:val="00B101CD"/>
    <w:rsid w:val="00B40AB0"/>
    <w:rsid w:val="00B5236C"/>
    <w:rsid w:val="00B55F63"/>
    <w:rsid w:val="00B5713F"/>
    <w:rsid w:val="00B77728"/>
    <w:rsid w:val="00B94962"/>
    <w:rsid w:val="00BB1220"/>
    <w:rsid w:val="00BB14CC"/>
    <w:rsid w:val="00BC5675"/>
    <w:rsid w:val="00BC5F4E"/>
    <w:rsid w:val="00BC781E"/>
    <w:rsid w:val="00BD030D"/>
    <w:rsid w:val="00BD09BE"/>
    <w:rsid w:val="00BD2E65"/>
    <w:rsid w:val="00BE0182"/>
    <w:rsid w:val="00BE069B"/>
    <w:rsid w:val="00BE0827"/>
    <w:rsid w:val="00BE6184"/>
    <w:rsid w:val="00BE7B93"/>
    <w:rsid w:val="00BF68C5"/>
    <w:rsid w:val="00C015B9"/>
    <w:rsid w:val="00C05B20"/>
    <w:rsid w:val="00C420B4"/>
    <w:rsid w:val="00C43930"/>
    <w:rsid w:val="00C4520D"/>
    <w:rsid w:val="00C57FB6"/>
    <w:rsid w:val="00C608EA"/>
    <w:rsid w:val="00C6554A"/>
    <w:rsid w:val="00C65A89"/>
    <w:rsid w:val="00C83CDF"/>
    <w:rsid w:val="00C9050F"/>
    <w:rsid w:val="00CA11CC"/>
    <w:rsid w:val="00CA1E12"/>
    <w:rsid w:val="00CA7A90"/>
    <w:rsid w:val="00CB560D"/>
    <w:rsid w:val="00CC1E92"/>
    <w:rsid w:val="00CD23CA"/>
    <w:rsid w:val="00CF6085"/>
    <w:rsid w:val="00D105EF"/>
    <w:rsid w:val="00D120F9"/>
    <w:rsid w:val="00D22CE9"/>
    <w:rsid w:val="00D24D5F"/>
    <w:rsid w:val="00D32EF4"/>
    <w:rsid w:val="00D60BB1"/>
    <w:rsid w:val="00D665A5"/>
    <w:rsid w:val="00D755B9"/>
    <w:rsid w:val="00D767F8"/>
    <w:rsid w:val="00D76B10"/>
    <w:rsid w:val="00D80264"/>
    <w:rsid w:val="00D818E3"/>
    <w:rsid w:val="00D903C8"/>
    <w:rsid w:val="00D91446"/>
    <w:rsid w:val="00D934A7"/>
    <w:rsid w:val="00DB04D4"/>
    <w:rsid w:val="00DD1448"/>
    <w:rsid w:val="00DD1C4E"/>
    <w:rsid w:val="00DD4A36"/>
    <w:rsid w:val="00DE05C0"/>
    <w:rsid w:val="00DE1264"/>
    <w:rsid w:val="00DE14F7"/>
    <w:rsid w:val="00DE30A9"/>
    <w:rsid w:val="00DF73FA"/>
    <w:rsid w:val="00E0432A"/>
    <w:rsid w:val="00E127A4"/>
    <w:rsid w:val="00E147B1"/>
    <w:rsid w:val="00E17840"/>
    <w:rsid w:val="00E217C8"/>
    <w:rsid w:val="00E225C4"/>
    <w:rsid w:val="00E3262E"/>
    <w:rsid w:val="00E427DC"/>
    <w:rsid w:val="00E477A2"/>
    <w:rsid w:val="00E60128"/>
    <w:rsid w:val="00E66B01"/>
    <w:rsid w:val="00E71708"/>
    <w:rsid w:val="00E7397B"/>
    <w:rsid w:val="00E856F6"/>
    <w:rsid w:val="00E8671E"/>
    <w:rsid w:val="00EA0682"/>
    <w:rsid w:val="00EA1182"/>
    <w:rsid w:val="00EB44A0"/>
    <w:rsid w:val="00EC1352"/>
    <w:rsid w:val="00EC4FD3"/>
    <w:rsid w:val="00ED2650"/>
    <w:rsid w:val="00ED3E50"/>
    <w:rsid w:val="00ED7432"/>
    <w:rsid w:val="00ED7C44"/>
    <w:rsid w:val="00EE0164"/>
    <w:rsid w:val="00EE18B7"/>
    <w:rsid w:val="00EE4F5C"/>
    <w:rsid w:val="00F06A02"/>
    <w:rsid w:val="00F34272"/>
    <w:rsid w:val="00F57B63"/>
    <w:rsid w:val="00F668DB"/>
    <w:rsid w:val="00F70F6E"/>
    <w:rsid w:val="00F735B7"/>
    <w:rsid w:val="00F74E96"/>
    <w:rsid w:val="00F75467"/>
    <w:rsid w:val="00F90AF1"/>
    <w:rsid w:val="00F91E87"/>
    <w:rsid w:val="00F97806"/>
    <w:rsid w:val="00FC1ACC"/>
    <w:rsid w:val="00FC4FB6"/>
    <w:rsid w:val="00FD718C"/>
    <w:rsid w:val="00FE1812"/>
    <w:rsid w:val="00FE31CD"/>
    <w:rsid w:val="00FF25C0"/>
    <w:rsid w:val="00FF5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3CA37"/>
  <w15:chartTrackingRefBased/>
  <w15:docId w15:val="{AAB39CE5-F05D-4D6D-BCC5-776C6A2A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4">
    <w:name w:val="heading 4"/>
    <w:basedOn w:val="Standaard"/>
    <w:next w:val="Standaard"/>
    <w:link w:val="Kop4Char"/>
    <w:uiPriority w:val="9"/>
    <w:unhideWhenUsed/>
    <w:qFormat/>
    <w:rsid w:val="006644D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Kop5">
    <w:name w:val="heading 5"/>
    <w:basedOn w:val="Standaard"/>
    <w:next w:val="Standaard"/>
    <w:link w:val="Kop5Char"/>
    <w:uiPriority w:val="9"/>
    <w:unhideWhenUsed/>
    <w:qFormat/>
    <w:rsid w:val="007070BF"/>
    <w:pPr>
      <w:keepNext/>
      <w:keepLines/>
      <w:spacing w:before="40" w:after="0"/>
      <w:outlineLvl w:val="4"/>
    </w:pPr>
    <w:rPr>
      <w:rFonts w:asciiTheme="majorHAnsi" w:eastAsiaTheme="majorEastAsia" w:hAnsiTheme="majorHAnsi" w:cstheme="majorBidi"/>
      <w:color w:val="007789" w:themeColor="accent1" w:themeShade="BF"/>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64474E"/>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64474E"/>
    <w:pPr>
      <w:spacing w:after="100"/>
    </w:pPr>
  </w:style>
  <w:style w:type="paragraph" w:styleId="Inhopg2">
    <w:name w:val="toc 2"/>
    <w:basedOn w:val="Standaard"/>
    <w:next w:val="Standaard"/>
    <w:autoRedefine/>
    <w:uiPriority w:val="39"/>
    <w:unhideWhenUsed/>
    <w:rsid w:val="009F2B7C"/>
    <w:pPr>
      <w:spacing w:after="100"/>
      <w:ind w:left="220"/>
    </w:pPr>
  </w:style>
  <w:style w:type="character" w:styleId="Zwaar">
    <w:name w:val="Strong"/>
    <w:basedOn w:val="Standaardalinea-lettertype"/>
    <w:uiPriority w:val="22"/>
    <w:qFormat/>
    <w:rsid w:val="00E217C8"/>
    <w:rPr>
      <w:b/>
      <w:bCs/>
    </w:rPr>
  </w:style>
  <w:style w:type="paragraph" w:styleId="Inhopg3">
    <w:name w:val="toc 3"/>
    <w:basedOn w:val="Standaard"/>
    <w:next w:val="Standaard"/>
    <w:autoRedefine/>
    <w:uiPriority w:val="39"/>
    <w:unhideWhenUsed/>
    <w:rsid w:val="00F668DB"/>
    <w:pPr>
      <w:spacing w:after="100"/>
      <w:ind w:left="440"/>
    </w:pPr>
  </w:style>
  <w:style w:type="paragraph" w:styleId="Normaalweb">
    <w:name w:val="Normal (Web)"/>
    <w:basedOn w:val="Standaard"/>
    <w:uiPriority w:val="99"/>
    <w:semiHidden/>
    <w:unhideWhenUsed/>
    <w:rsid w:val="008A7880"/>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 w:type="character" w:customStyle="1" w:styleId="Kop4Char">
    <w:name w:val="Kop 4 Char"/>
    <w:basedOn w:val="Standaardalinea-lettertype"/>
    <w:link w:val="Kop4"/>
    <w:uiPriority w:val="9"/>
    <w:rsid w:val="006644D6"/>
    <w:rPr>
      <w:rFonts w:asciiTheme="majorHAnsi" w:eastAsiaTheme="majorEastAsia" w:hAnsiTheme="majorHAnsi" w:cstheme="majorBidi"/>
      <w:i/>
      <w:iCs/>
      <w:color w:val="007789" w:themeColor="accent1" w:themeShade="BF"/>
    </w:rPr>
  </w:style>
  <w:style w:type="character" w:styleId="Onopgelostemelding">
    <w:name w:val="Unresolved Mention"/>
    <w:basedOn w:val="Standaardalinea-lettertype"/>
    <w:uiPriority w:val="99"/>
    <w:semiHidden/>
    <w:unhideWhenUsed/>
    <w:rsid w:val="00942DAF"/>
    <w:rPr>
      <w:color w:val="605E5C"/>
      <w:shd w:val="clear" w:color="auto" w:fill="E1DFDD"/>
    </w:rPr>
  </w:style>
  <w:style w:type="paragraph" w:styleId="Lijstalinea">
    <w:name w:val="List Paragraph"/>
    <w:basedOn w:val="Standaard"/>
    <w:uiPriority w:val="34"/>
    <w:unhideWhenUsed/>
    <w:qFormat/>
    <w:rsid w:val="007070BF"/>
    <w:pPr>
      <w:ind w:left="720"/>
      <w:contextualSpacing/>
    </w:pPr>
  </w:style>
  <w:style w:type="character" w:customStyle="1" w:styleId="Kop5Char">
    <w:name w:val="Kop 5 Char"/>
    <w:basedOn w:val="Standaardalinea-lettertype"/>
    <w:link w:val="Kop5"/>
    <w:uiPriority w:val="9"/>
    <w:rsid w:val="007070BF"/>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236404">
      <w:bodyDiv w:val="1"/>
      <w:marLeft w:val="0"/>
      <w:marRight w:val="0"/>
      <w:marTop w:val="0"/>
      <w:marBottom w:val="0"/>
      <w:divBdr>
        <w:top w:val="none" w:sz="0" w:space="0" w:color="auto"/>
        <w:left w:val="none" w:sz="0" w:space="0" w:color="auto"/>
        <w:bottom w:val="none" w:sz="0" w:space="0" w:color="auto"/>
        <w:right w:val="none" w:sz="0" w:space="0" w:color="auto"/>
      </w:divBdr>
    </w:div>
    <w:div w:id="1902327189">
      <w:bodyDiv w:val="1"/>
      <w:marLeft w:val="0"/>
      <w:marRight w:val="0"/>
      <w:marTop w:val="0"/>
      <w:marBottom w:val="0"/>
      <w:divBdr>
        <w:top w:val="none" w:sz="0" w:space="0" w:color="auto"/>
        <w:left w:val="none" w:sz="0" w:space="0" w:color="auto"/>
        <w:bottom w:val="none" w:sz="0" w:space="0" w:color="auto"/>
        <w:right w:val="none" w:sz="0" w:space="0" w:color="auto"/>
      </w:divBdr>
    </w:div>
    <w:div w:id="2010399223">
      <w:bodyDiv w:val="1"/>
      <w:marLeft w:val="0"/>
      <w:marRight w:val="0"/>
      <w:marTop w:val="0"/>
      <w:marBottom w:val="0"/>
      <w:divBdr>
        <w:top w:val="none" w:sz="0" w:space="0" w:color="auto"/>
        <w:left w:val="none" w:sz="0" w:space="0" w:color="auto"/>
        <w:bottom w:val="none" w:sz="0" w:space="0" w:color="auto"/>
        <w:right w:val="none" w:sz="0" w:space="0" w:color="auto"/>
      </w:divBdr>
    </w:div>
    <w:div w:id="203314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levant.software/blog/software-requirements-specification-srs-docu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razytech.com/projects/sample-software-requirements-specificationsrs-report-airline-databa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ydev.co/software-projects-plann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rubensteins.github.io/s2-db-documentatie/Onderwerpen/Require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jmen\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6DEC7-CBB2-4213-99FC-992687C7C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1019</TotalTime>
  <Pages>17</Pages>
  <Words>4018</Words>
  <Characters>22102</Characters>
  <Application>Microsoft Office Word</Application>
  <DocSecurity>0</DocSecurity>
  <Lines>184</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Thijmen Brand</dc:creator>
  <cp:keywords/>
  <dc:description/>
  <cp:lastModifiedBy>Brand,Thijmen T.A.</cp:lastModifiedBy>
  <cp:revision>329</cp:revision>
  <cp:lastPrinted>2022-02-08T13:18:00Z</cp:lastPrinted>
  <dcterms:created xsi:type="dcterms:W3CDTF">2022-02-07T08:49:00Z</dcterms:created>
  <dcterms:modified xsi:type="dcterms:W3CDTF">2022-03-20T14:36:00Z</dcterms:modified>
</cp:coreProperties>
</file>